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BD5FD" w14:textId="074D49EB" w:rsidR="000E0E59" w:rsidRPr="000E0E59" w:rsidRDefault="001C2B30" w:rsidP="00057493">
      <w:pPr>
        <w:pStyle w:val="Title"/>
        <w:spacing w:line="240" w:lineRule="auto"/>
      </w:pPr>
      <w:r w:rsidRPr="001C2B30">
        <w:t xml:space="preserve">Test Project </w:t>
      </w:r>
    </w:p>
    <w:p w14:paraId="4E0673B8" w14:textId="77777777" w:rsidR="000E0E59" w:rsidRDefault="000E0E59" w:rsidP="00057493">
      <w:pPr>
        <w:spacing w:line="240" w:lineRule="auto"/>
      </w:pPr>
    </w:p>
    <w:p w14:paraId="68922E96" w14:textId="77777777" w:rsidR="000E0E59" w:rsidRDefault="000E0E59" w:rsidP="00057493">
      <w:pPr>
        <w:spacing w:line="240" w:lineRule="auto"/>
      </w:pPr>
    </w:p>
    <w:p w14:paraId="4B121B0A" w14:textId="488039D5" w:rsidR="000E0E59" w:rsidRDefault="000E0E59" w:rsidP="00057493">
      <w:pPr>
        <w:pStyle w:val="Subtitle"/>
        <w:spacing w:line="240" w:lineRule="auto"/>
      </w:pPr>
      <w:r>
        <w:t>Design B</w:t>
      </w:r>
    </w:p>
    <w:p w14:paraId="75F5CD02" w14:textId="77777777" w:rsidR="008827AA" w:rsidRDefault="008827AA" w:rsidP="00057493">
      <w:pPr>
        <w:spacing w:line="240" w:lineRule="auto"/>
        <w:rPr>
          <w:lang w:val="en-AU"/>
        </w:rPr>
      </w:pPr>
    </w:p>
    <w:p w14:paraId="71C6C8EC" w14:textId="77777777" w:rsidR="008827AA" w:rsidRDefault="008827AA" w:rsidP="00057493">
      <w:pPr>
        <w:spacing w:line="240" w:lineRule="auto"/>
        <w:rPr>
          <w:lang w:val="en-AU"/>
        </w:rPr>
      </w:pPr>
    </w:p>
    <w:p w14:paraId="72170808" w14:textId="77777777" w:rsidR="008827AA" w:rsidRDefault="008827AA" w:rsidP="00057493">
      <w:pPr>
        <w:spacing w:line="240" w:lineRule="auto"/>
        <w:rPr>
          <w:lang w:val="en-AU"/>
        </w:rPr>
      </w:pPr>
    </w:p>
    <w:p w14:paraId="789C164F" w14:textId="77777777" w:rsidR="001C2B30" w:rsidRPr="00C6630B" w:rsidRDefault="001C2B30" w:rsidP="00057493">
      <w:pPr>
        <w:spacing w:line="240" w:lineRule="auto"/>
        <w:rPr>
          <w:b/>
          <w:sz w:val="28"/>
          <w:szCs w:val="28"/>
          <w:lang w:val="en-AU"/>
        </w:rPr>
      </w:pPr>
      <w:r w:rsidRPr="00C6630B">
        <w:rPr>
          <w:b/>
          <w:sz w:val="28"/>
          <w:szCs w:val="28"/>
          <w:lang w:val="en-AU"/>
        </w:rPr>
        <w:t>Submitted by:</w:t>
      </w:r>
    </w:p>
    <w:p w14:paraId="1710DB33" w14:textId="70EB3D61" w:rsidR="001C2B30" w:rsidRPr="008827AA" w:rsidRDefault="00C81243" w:rsidP="00057493">
      <w:pPr>
        <w:spacing w:line="240" w:lineRule="auto"/>
        <w:rPr>
          <w:sz w:val="28"/>
          <w:szCs w:val="28"/>
          <w:lang w:val="en-AU"/>
        </w:rPr>
      </w:pPr>
      <w:proofErr w:type="spellStart"/>
      <w:r>
        <w:rPr>
          <w:sz w:val="28"/>
          <w:szCs w:val="28"/>
        </w:rPr>
        <w:t>Arwid</w:t>
      </w:r>
      <w:proofErr w:type="spellEnd"/>
      <w:r>
        <w:rPr>
          <w:sz w:val="28"/>
          <w:szCs w:val="28"/>
        </w:rPr>
        <w:t xml:space="preserve"> </w:t>
      </w:r>
      <w:proofErr w:type="spellStart"/>
      <w:r>
        <w:rPr>
          <w:sz w:val="28"/>
          <w:szCs w:val="28"/>
        </w:rPr>
        <w:t>Wibom</w:t>
      </w:r>
      <w:proofErr w:type="spellEnd"/>
      <w:r w:rsidR="00C6630B">
        <w:rPr>
          <w:sz w:val="28"/>
          <w:szCs w:val="28"/>
        </w:rPr>
        <w:t xml:space="preserve"> SE</w:t>
      </w:r>
    </w:p>
    <w:p w14:paraId="2799CAB6" w14:textId="68480D94" w:rsidR="00FA6F10" w:rsidRDefault="00FA6F10" w:rsidP="00057493">
      <w:pPr>
        <w:spacing w:line="240" w:lineRule="auto"/>
        <w:rPr>
          <w:color w:val="3366FF"/>
          <w:sz w:val="28"/>
          <w:szCs w:val="28"/>
          <w:lang w:val="en-AU"/>
        </w:rPr>
      </w:pPr>
    </w:p>
    <w:p w14:paraId="4CAC544E" w14:textId="77777777" w:rsidR="00C6630B" w:rsidRDefault="00C6630B" w:rsidP="00057493">
      <w:pPr>
        <w:spacing w:line="240" w:lineRule="auto"/>
        <w:rPr>
          <w:sz w:val="28"/>
          <w:szCs w:val="28"/>
          <w:lang w:val="en-AU"/>
        </w:rPr>
      </w:pPr>
      <w:r>
        <w:rPr>
          <w:b/>
          <w:bCs/>
          <w:sz w:val="28"/>
          <w:szCs w:val="28"/>
          <w:lang w:val="en-AU"/>
        </w:rPr>
        <w:t>Competition Time:</w:t>
      </w:r>
    </w:p>
    <w:p w14:paraId="0A2B2329" w14:textId="25104E78" w:rsidR="00C6630B" w:rsidRDefault="00C6630B" w:rsidP="00057493">
      <w:pPr>
        <w:spacing w:line="240" w:lineRule="auto"/>
      </w:pPr>
      <w:r>
        <w:rPr>
          <w:sz w:val="28"/>
          <w:szCs w:val="28"/>
          <w:lang w:val="en-AU"/>
        </w:rPr>
        <w:t>3 hours</w:t>
      </w:r>
    </w:p>
    <w:p w14:paraId="50AB0A05" w14:textId="77777777" w:rsidR="00C6630B" w:rsidRPr="00C81243" w:rsidRDefault="00C6630B" w:rsidP="00C81243">
      <w:pPr>
        <w:rPr>
          <w:color w:val="3366FF"/>
          <w:sz w:val="28"/>
          <w:szCs w:val="28"/>
          <w:lang w:val="en-AU"/>
        </w:rPr>
      </w:pPr>
    </w:p>
    <w:p w14:paraId="15085228" w14:textId="77777777" w:rsidR="008827AA" w:rsidRDefault="008827AA" w:rsidP="001C2B30">
      <w:pPr>
        <w:rPr>
          <w:sz w:val="28"/>
          <w:szCs w:val="28"/>
          <w:lang w:val="en-AU"/>
        </w:rPr>
      </w:pPr>
    </w:p>
    <w:p w14:paraId="1485857E" w14:textId="77777777" w:rsidR="001306DC" w:rsidRPr="001C2B30" w:rsidRDefault="001306DC" w:rsidP="00C81243">
      <w:pPr>
        <w:rPr>
          <w:lang w:val="en-AU"/>
        </w:rPr>
      </w:pPr>
    </w:p>
    <w:p w14:paraId="7AEA2B87" w14:textId="77777777" w:rsidR="001C2B30" w:rsidRPr="007F212B" w:rsidRDefault="001C2B30" w:rsidP="00C81243">
      <w:pPr>
        <w:pStyle w:val="ListBullet"/>
        <w:numPr>
          <w:ilvl w:val="0"/>
          <w:numId w:val="0"/>
        </w:numPr>
        <w:ind w:left="284"/>
        <w:rPr>
          <w:lang w:val="en-AU"/>
        </w:rPr>
        <w:sectPr w:rsidR="001C2B30" w:rsidRPr="007F212B" w:rsidSect="001C5F88">
          <w:headerReference w:type="default" r:id="rId9"/>
          <w:footerReference w:type="default" r:id="rId10"/>
          <w:headerReference w:type="first" r:id="rId11"/>
          <w:footerReference w:type="first" r:id="rId12"/>
          <w:pgSz w:w="11906" w:h="16838" w:code="9"/>
          <w:pgMar w:top="1985" w:right="1134" w:bottom="1985" w:left="1134" w:header="567" w:footer="567" w:gutter="0"/>
          <w:cols w:space="708"/>
          <w:titlePg/>
          <w:docGrid w:linePitch="360"/>
        </w:sectPr>
      </w:pPr>
    </w:p>
    <w:p w14:paraId="4C9AEE81" w14:textId="77777777" w:rsidR="001C2B30" w:rsidRDefault="001C2B30" w:rsidP="001C2B30">
      <w:pPr>
        <w:pStyle w:val="Heading2"/>
      </w:pPr>
      <w:r w:rsidRPr="001C2B30">
        <w:lastRenderedPageBreak/>
        <w:t xml:space="preserve">Introduction </w:t>
      </w:r>
    </w:p>
    <w:p w14:paraId="407D6EDF" w14:textId="29D52130" w:rsidR="00846FBB" w:rsidRPr="00A028F8" w:rsidRDefault="00A11EB6" w:rsidP="00A028F8">
      <w:pPr>
        <w:spacing w:after="240"/>
        <w:rPr>
          <w:lang w:val="en-US"/>
        </w:rPr>
      </w:pPr>
      <w:r w:rsidRPr="006C35F0">
        <w:rPr>
          <w:highlight w:val="yellow"/>
          <w:lang w:val="en-US"/>
        </w:rPr>
        <w:t>Company X</w:t>
      </w:r>
      <w:r w:rsidRPr="00A028F8">
        <w:rPr>
          <w:lang w:val="en-US"/>
        </w:rPr>
        <w:t xml:space="preserve"> has been in business for several years but has recently been bought by a new owner. They have an old website which they have used for many years. The new owner has decided that it is time to update and renew the website of </w:t>
      </w:r>
      <w:r w:rsidRPr="006C35F0">
        <w:rPr>
          <w:highlight w:val="yellow"/>
          <w:lang w:val="en-US"/>
        </w:rPr>
        <w:t>Company X</w:t>
      </w:r>
      <w:r w:rsidRPr="00A028F8">
        <w:rPr>
          <w:lang w:val="en-US"/>
        </w:rPr>
        <w:t xml:space="preserve"> with a new version wit</w:t>
      </w:r>
      <w:r w:rsidR="00846FBB" w:rsidRPr="00A028F8">
        <w:rPr>
          <w:lang w:val="en-US"/>
        </w:rPr>
        <w:t>h modern and responsive design.</w:t>
      </w:r>
    </w:p>
    <w:p w14:paraId="27132A85" w14:textId="7066F9D0" w:rsidR="00846FBB" w:rsidRPr="00A028F8" w:rsidRDefault="00A11EB6" w:rsidP="00A028F8">
      <w:pPr>
        <w:spacing w:after="240"/>
        <w:rPr>
          <w:lang w:val="en-US"/>
        </w:rPr>
      </w:pPr>
      <w:r w:rsidRPr="00A028F8">
        <w:rPr>
          <w:lang w:val="en-US"/>
        </w:rPr>
        <w:t>The new owner is looking to increase their business on the web and needs a design to c</w:t>
      </w:r>
      <w:r w:rsidR="00846FBB" w:rsidRPr="00A028F8">
        <w:rPr>
          <w:lang w:val="en-US"/>
        </w:rPr>
        <w:t>arry them into the next decade.</w:t>
      </w:r>
    </w:p>
    <w:p w14:paraId="38D636BA" w14:textId="77777777" w:rsidR="001C2B30" w:rsidRDefault="001C2B30" w:rsidP="001C2B30">
      <w:pPr>
        <w:pStyle w:val="Heading2"/>
      </w:pPr>
      <w:r w:rsidRPr="001C2B30">
        <w:t>Description of project and tasks</w:t>
      </w:r>
    </w:p>
    <w:p w14:paraId="2092F2E8" w14:textId="2C48A1FF" w:rsidR="00846FBB" w:rsidRPr="00A028F8" w:rsidRDefault="00846FBB" w:rsidP="00A028F8">
      <w:pPr>
        <w:spacing w:after="240"/>
        <w:rPr>
          <w:lang w:val="en-US"/>
        </w:rPr>
      </w:pPr>
      <w:r w:rsidRPr="00A028F8">
        <w:rPr>
          <w:lang w:val="en-US"/>
        </w:rPr>
        <w:t>Your task is to re</w:t>
      </w:r>
      <w:r w:rsidR="00A11EB6" w:rsidRPr="00A028F8">
        <w:rPr>
          <w:lang w:val="en-US"/>
        </w:rPr>
        <w:t>design a website and create a new responsive version that is designed to work on several devices with different resolutions. The responsive website should provide an optimal viewing experience for users accessing the website with a computer, tablet or smartphone.</w:t>
      </w:r>
    </w:p>
    <w:p w14:paraId="4690156E" w14:textId="68DE46E1" w:rsidR="00846FBB" w:rsidRPr="00A028F8" w:rsidRDefault="00A11EB6" w:rsidP="00A028F8">
      <w:pPr>
        <w:spacing w:after="240"/>
        <w:rPr>
          <w:lang w:val="en-US"/>
        </w:rPr>
      </w:pPr>
      <w:r w:rsidRPr="00A028F8">
        <w:rPr>
          <w:lang w:val="en-US"/>
        </w:rPr>
        <w:t>You hav</w:t>
      </w:r>
      <w:r w:rsidR="00ED400C">
        <w:rPr>
          <w:lang w:val="en-US"/>
        </w:rPr>
        <w:t xml:space="preserve">e been provided with the </w:t>
      </w:r>
      <w:r w:rsidRPr="006C35F0">
        <w:rPr>
          <w:highlight w:val="yellow"/>
          <w:lang w:val="en-US"/>
        </w:rPr>
        <w:t>Company X</w:t>
      </w:r>
      <w:r w:rsidRPr="006C35F0">
        <w:rPr>
          <w:lang w:val="en-US"/>
        </w:rPr>
        <w:t xml:space="preserve"> </w:t>
      </w:r>
      <w:r w:rsidRPr="00A028F8">
        <w:rPr>
          <w:lang w:val="en-US"/>
        </w:rPr>
        <w:t xml:space="preserve">old website where you can find the company logo and the basic information about the company. </w:t>
      </w:r>
    </w:p>
    <w:p w14:paraId="181707B9" w14:textId="50B0340C" w:rsidR="00846FBB" w:rsidRPr="00A028F8" w:rsidRDefault="00A11EB6" w:rsidP="00A028F8">
      <w:pPr>
        <w:spacing w:after="240"/>
        <w:rPr>
          <w:lang w:val="en-US"/>
        </w:rPr>
      </w:pPr>
      <w:r w:rsidRPr="00A028F8">
        <w:rPr>
          <w:lang w:val="en-US"/>
        </w:rPr>
        <w:t xml:space="preserve">You must re-use the company </w:t>
      </w:r>
      <w:r w:rsidR="00FA6F10" w:rsidRPr="00A028F8">
        <w:rPr>
          <w:lang w:val="en-US"/>
        </w:rPr>
        <w:t>logotype;</w:t>
      </w:r>
      <w:r w:rsidR="00B81CAD" w:rsidRPr="00A028F8">
        <w:rPr>
          <w:lang w:val="en-US"/>
        </w:rPr>
        <w:t xml:space="preserve"> </w:t>
      </w:r>
      <w:r w:rsidR="00217673" w:rsidRPr="00A028F8">
        <w:rPr>
          <w:lang w:val="en-US"/>
        </w:rPr>
        <w:t xml:space="preserve">keep original </w:t>
      </w:r>
      <w:r w:rsidR="002A7AA9" w:rsidRPr="00A028F8">
        <w:rPr>
          <w:lang w:val="en-US"/>
        </w:rPr>
        <w:t xml:space="preserve">colors and </w:t>
      </w:r>
      <w:r w:rsidR="00217673" w:rsidRPr="00A028F8">
        <w:rPr>
          <w:lang w:val="en-US"/>
        </w:rPr>
        <w:t xml:space="preserve">structure of company </w:t>
      </w:r>
      <w:r w:rsidR="00735A7E" w:rsidRPr="00A028F8">
        <w:rPr>
          <w:lang w:val="en-US"/>
        </w:rPr>
        <w:t>logo</w:t>
      </w:r>
      <w:r w:rsidR="009B468B" w:rsidRPr="00A028F8">
        <w:rPr>
          <w:lang w:val="en-US"/>
        </w:rPr>
        <w:t>type</w:t>
      </w:r>
      <w:r w:rsidR="00735A7E" w:rsidRPr="00A028F8">
        <w:rPr>
          <w:lang w:val="en-US"/>
        </w:rPr>
        <w:t>/</w:t>
      </w:r>
      <w:r w:rsidR="00217673" w:rsidRPr="00A028F8">
        <w:rPr>
          <w:lang w:val="en-US"/>
        </w:rPr>
        <w:t>identity</w:t>
      </w:r>
      <w:r w:rsidRPr="00A028F8">
        <w:rPr>
          <w:lang w:val="en-US"/>
        </w:rPr>
        <w:t>, which has been with the company since it was founded</w:t>
      </w:r>
      <w:r w:rsidR="00002D44" w:rsidRPr="00A028F8">
        <w:rPr>
          <w:lang w:val="en-US"/>
        </w:rPr>
        <w:t xml:space="preserve">, </w:t>
      </w:r>
      <w:r w:rsidR="00596AD9" w:rsidRPr="00A028F8">
        <w:rPr>
          <w:lang w:val="en-US"/>
        </w:rPr>
        <w:t>c</w:t>
      </w:r>
      <w:r w:rsidR="002A7AA9" w:rsidRPr="00A028F8">
        <w:rPr>
          <w:lang w:val="en-US"/>
        </w:rPr>
        <w:t xml:space="preserve">ompany description and original logotype </w:t>
      </w:r>
      <w:r w:rsidR="00002D44" w:rsidRPr="00A028F8">
        <w:rPr>
          <w:lang w:val="en-US"/>
        </w:rPr>
        <w:t>provided in media f</w:t>
      </w:r>
      <w:r w:rsidR="002A7AA9" w:rsidRPr="00A028F8">
        <w:rPr>
          <w:lang w:val="en-US"/>
        </w:rPr>
        <w:t>iles</w:t>
      </w:r>
      <w:r w:rsidRPr="00A028F8">
        <w:rPr>
          <w:lang w:val="en-US"/>
        </w:rPr>
        <w:t>. You must also use all the text and information on the old website and incorporate that into the new designs. While all information must be included it is up to the competitor to organize and design how the information is presented and organized on the new re-designed website</w:t>
      </w:r>
      <w:r w:rsidR="00846FBB" w:rsidRPr="00A028F8">
        <w:rPr>
          <w:lang w:val="en-US"/>
        </w:rPr>
        <w:t>.</w:t>
      </w:r>
    </w:p>
    <w:p w14:paraId="3B005DB0" w14:textId="16429467" w:rsidR="00846FBB" w:rsidRPr="00A028F8" w:rsidRDefault="00217673" w:rsidP="00A028F8">
      <w:pPr>
        <w:spacing w:after="240"/>
        <w:rPr>
          <w:lang w:val="en-US"/>
        </w:rPr>
      </w:pPr>
      <w:r w:rsidRPr="00A028F8">
        <w:rPr>
          <w:lang w:val="en-US"/>
        </w:rPr>
        <w:t>You can use your creativity to create additional content or media. You can also make changes on all provided images.</w:t>
      </w:r>
      <w:r w:rsidR="00846FBB" w:rsidRPr="00A028F8">
        <w:rPr>
          <w:lang w:val="en-US"/>
        </w:rPr>
        <w:t xml:space="preserve"> </w:t>
      </w:r>
    </w:p>
    <w:p w14:paraId="20A677C2" w14:textId="56FDAA62" w:rsidR="00217673" w:rsidRPr="00A028F8" w:rsidRDefault="0073753A" w:rsidP="00A028F8">
      <w:pPr>
        <w:spacing w:after="240"/>
        <w:rPr>
          <w:lang w:val="en-US"/>
        </w:rPr>
      </w:pPr>
      <w:r w:rsidRPr="00A028F8">
        <w:rPr>
          <w:lang w:val="en-US"/>
        </w:rPr>
        <w:t>You should create</w:t>
      </w:r>
      <w:r w:rsidR="00217673" w:rsidRPr="00A028F8">
        <w:rPr>
          <w:lang w:val="en-US"/>
        </w:rPr>
        <w:t xml:space="preserve"> mock-ups </w:t>
      </w:r>
      <w:r w:rsidRPr="00A028F8">
        <w:rPr>
          <w:lang w:val="en-US"/>
        </w:rPr>
        <w:t xml:space="preserve">of your re-design </w:t>
      </w:r>
      <w:r w:rsidR="00B81CAD" w:rsidRPr="00A028F8">
        <w:rPr>
          <w:lang w:val="en-US"/>
        </w:rPr>
        <w:t>to</w:t>
      </w:r>
      <w:r w:rsidR="00846FBB" w:rsidRPr="00A028F8">
        <w:rPr>
          <w:lang w:val="en-US"/>
        </w:rPr>
        <w:t xml:space="preserve"> present</w:t>
      </w:r>
      <w:r w:rsidR="00217673" w:rsidRPr="00A028F8">
        <w:rPr>
          <w:lang w:val="en-US"/>
        </w:rPr>
        <w:t xml:space="preserve"> in </w:t>
      </w:r>
      <w:r w:rsidRPr="00A028F8">
        <w:rPr>
          <w:lang w:val="en-US"/>
        </w:rPr>
        <w:t>individual</w:t>
      </w:r>
      <w:r w:rsidR="00217673" w:rsidRPr="00A028F8">
        <w:rPr>
          <w:lang w:val="en-US"/>
        </w:rPr>
        <w:t xml:space="preserve"> files for each of the defined devices and resolutions (width x height):</w:t>
      </w:r>
    </w:p>
    <w:p w14:paraId="2D4D121D" w14:textId="77777777" w:rsidR="00A11EB6" w:rsidRPr="00A028F8" w:rsidRDefault="00A11EB6" w:rsidP="00A028F8">
      <w:pPr>
        <w:pStyle w:val="ListParagraph"/>
        <w:numPr>
          <w:ilvl w:val="0"/>
          <w:numId w:val="27"/>
        </w:numPr>
        <w:spacing w:after="240"/>
        <w:rPr>
          <w:b/>
          <w:lang w:val="en-US"/>
        </w:rPr>
      </w:pPr>
      <w:r w:rsidRPr="00A028F8">
        <w:rPr>
          <w:b/>
          <w:lang w:val="en-US"/>
        </w:rPr>
        <w:t>Computer - 1440 x 900 pixels</w:t>
      </w:r>
    </w:p>
    <w:p w14:paraId="00BCA4B3" w14:textId="77777777" w:rsidR="00A11EB6" w:rsidRPr="00A028F8" w:rsidRDefault="00A11EB6" w:rsidP="00A028F8">
      <w:pPr>
        <w:pStyle w:val="ListParagraph"/>
        <w:numPr>
          <w:ilvl w:val="0"/>
          <w:numId w:val="27"/>
        </w:numPr>
        <w:spacing w:after="240"/>
        <w:rPr>
          <w:b/>
          <w:lang w:val="en-US"/>
        </w:rPr>
      </w:pPr>
      <w:r w:rsidRPr="00A028F8">
        <w:rPr>
          <w:b/>
          <w:lang w:val="en-US"/>
        </w:rPr>
        <w:t>Tablet  - 768 x 1024 pixels</w:t>
      </w:r>
    </w:p>
    <w:p w14:paraId="002E2BD7" w14:textId="30CB762C" w:rsidR="00735A7E" w:rsidRPr="00A028F8" w:rsidRDefault="00A11EB6" w:rsidP="00A028F8">
      <w:pPr>
        <w:pStyle w:val="ListParagraph"/>
        <w:numPr>
          <w:ilvl w:val="0"/>
          <w:numId w:val="27"/>
        </w:numPr>
        <w:spacing w:after="240"/>
        <w:rPr>
          <w:b/>
          <w:lang w:val="en-US"/>
        </w:rPr>
      </w:pPr>
      <w:r w:rsidRPr="00A028F8">
        <w:rPr>
          <w:b/>
          <w:lang w:val="en-US"/>
        </w:rPr>
        <w:t>Smartphone - 320 x 480 pixels</w:t>
      </w:r>
    </w:p>
    <w:p w14:paraId="61F14D93" w14:textId="0FD4BA8B" w:rsidR="00FA6F10" w:rsidRPr="00A028F8" w:rsidRDefault="00FA6F10" w:rsidP="00A028F8">
      <w:pPr>
        <w:spacing w:after="240"/>
        <w:rPr>
          <w:lang w:val="en-US"/>
        </w:rPr>
      </w:pPr>
      <w:r w:rsidRPr="00A028F8">
        <w:rPr>
          <w:lang w:val="en-US"/>
        </w:rPr>
        <w:t>The above resolutions are the devices standard format. Additional space may be used if needed to illustrate scrolling or swiping as required by some devices. If you incorporate menus or other features into your design you</w:t>
      </w:r>
      <w:r w:rsidR="00846FBB" w:rsidRPr="00A028F8">
        <w:rPr>
          <w:lang w:val="en-US"/>
        </w:rPr>
        <w:t xml:space="preserve"> may illustrate these by including</w:t>
      </w:r>
      <w:r w:rsidRPr="00A028F8">
        <w:rPr>
          <w:lang w:val="en-US"/>
        </w:rPr>
        <w:t xml:space="preserve"> additional views, either within the design or in additional files. Features and functionality should be </w:t>
      </w:r>
      <w:r w:rsidR="00465E07" w:rsidRPr="00A028F8">
        <w:rPr>
          <w:lang w:val="en-US"/>
        </w:rPr>
        <w:t>self-explanatory</w:t>
      </w:r>
      <w:r w:rsidRPr="00A028F8">
        <w:rPr>
          <w:lang w:val="en-US"/>
        </w:rPr>
        <w:t>, no written instructions are allowed in the mock-up files.</w:t>
      </w:r>
    </w:p>
    <w:p w14:paraId="73B4B302" w14:textId="49CAE77F" w:rsidR="004021C3" w:rsidRPr="00A028F8" w:rsidRDefault="00FA6F10" w:rsidP="00A028F8">
      <w:pPr>
        <w:spacing w:after="240"/>
        <w:rPr>
          <w:lang w:val="en-US"/>
        </w:rPr>
      </w:pPr>
      <w:r w:rsidRPr="00A028F8">
        <w:rPr>
          <w:lang w:val="en-US"/>
        </w:rPr>
        <w:t xml:space="preserve">All mock-ups should be presented in real pixels size and must include a red </w:t>
      </w:r>
      <w:r w:rsidR="00BA37FD" w:rsidRPr="00A028F8">
        <w:rPr>
          <w:lang w:val="en-US"/>
        </w:rPr>
        <w:t>border</w:t>
      </w:r>
      <w:r w:rsidR="00846FBB" w:rsidRPr="00A028F8">
        <w:rPr>
          <w:lang w:val="en-US"/>
        </w:rPr>
        <w:t xml:space="preserve"> </w:t>
      </w:r>
      <w:r w:rsidR="00446DC8">
        <w:rPr>
          <w:lang w:val="en-US"/>
        </w:rPr>
        <w:t>–</w:t>
      </w:r>
      <w:r w:rsidRPr="00A028F8">
        <w:rPr>
          <w:lang w:val="en-US"/>
        </w:rPr>
        <w:t xml:space="preserve"> </w:t>
      </w:r>
      <w:r w:rsidR="00446DC8">
        <w:rPr>
          <w:lang w:val="en-US"/>
        </w:rPr>
        <w:t xml:space="preserve">equal to or </w:t>
      </w:r>
      <w:r w:rsidRPr="00A028F8">
        <w:rPr>
          <w:lang w:val="en-US"/>
        </w:rPr>
        <w:t>less than 3 pixels wide, showing the device screen border resolution.</w:t>
      </w:r>
    </w:p>
    <w:p w14:paraId="0654850A" w14:textId="02BB7E32" w:rsidR="00A11EB6" w:rsidRDefault="00A11EB6" w:rsidP="00A028F8">
      <w:pPr>
        <w:spacing w:after="240"/>
        <w:rPr>
          <w:lang w:val="en-US"/>
        </w:rPr>
      </w:pPr>
      <w:r w:rsidRPr="00A028F8">
        <w:rPr>
          <w:lang w:val="en-US"/>
        </w:rPr>
        <w:t xml:space="preserve">The computer </w:t>
      </w:r>
      <w:r w:rsidR="00465E07">
        <w:rPr>
          <w:lang w:val="en-US"/>
        </w:rPr>
        <w:t>design</w:t>
      </w:r>
      <w:r w:rsidRPr="00A028F8">
        <w:rPr>
          <w:lang w:val="en-US"/>
        </w:rPr>
        <w:t xml:space="preserve"> </w:t>
      </w:r>
      <w:r w:rsidR="00465E07">
        <w:rPr>
          <w:lang w:val="en-US"/>
        </w:rPr>
        <w:t xml:space="preserve">created </w:t>
      </w:r>
      <w:r w:rsidRPr="00A028F8">
        <w:rPr>
          <w:lang w:val="en-US"/>
        </w:rPr>
        <w:t>should illustrate a hover/mouse effect</w:t>
      </w:r>
      <w:r w:rsidR="00510F90">
        <w:rPr>
          <w:lang w:val="en-US"/>
        </w:rPr>
        <w:t>s</w:t>
      </w:r>
      <w:r w:rsidRPr="00A028F8">
        <w:rPr>
          <w:lang w:val="en-US"/>
        </w:rPr>
        <w:t>.</w:t>
      </w:r>
    </w:p>
    <w:p w14:paraId="32380670" w14:textId="77777777" w:rsidR="006C35F0" w:rsidRPr="00A028F8" w:rsidRDefault="006C35F0" w:rsidP="00A028F8">
      <w:pPr>
        <w:spacing w:after="240"/>
        <w:rPr>
          <w:lang w:val="en-US"/>
        </w:rPr>
      </w:pPr>
    </w:p>
    <w:p w14:paraId="4192BAF4" w14:textId="351AEF85" w:rsidR="00846FBB" w:rsidRPr="00846FBB" w:rsidRDefault="00846FBB" w:rsidP="00846FBB">
      <w:pPr>
        <w:rPr>
          <w:b/>
          <w:color w:val="000000" w:themeColor="text1"/>
          <w:sz w:val="24"/>
          <w:szCs w:val="24"/>
        </w:rPr>
      </w:pPr>
      <w:r w:rsidRPr="00846FBB">
        <w:rPr>
          <w:b/>
          <w:color w:val="000000" w:themeColor="text1"/>
          <w:sz w:val="24"/>
          <w:szCs w:val="24"/>
        </w:rPr>
        <w:t>Design Mockup</w:t>
      </w:r>
    </w:p>
    <w:p w14:paraId="2B5B710D" w14:textId="77777777" w:rsidR="002A7AA9" w:rsidRDefault="002A7AA9" w:rsidP="00846FBB">
      <w:pPr>
        <w:rPr>
          <w:color w:val="0070C0"/>
        </w:rPr>
      </w:pPr>
    </w:p>
    <w:p w14:paraId="4C648518" w14:textId="3FF8B36D" w:rsidR="002A7AA9" w:rsidRDefault="00002D44" w:rsidP="00846FBB">
      <w:pPr>
        <w:rPr>
          <w:b/>
        </w:rPr>
      </w:pPr>
      <w:r>
        <w:t>T</w:t>
      </w:r>
      <w:r w:rsidR="00781DEF" w:rsidRPr="00002D44">
        <w:t>o</w:t>
      </w:r>
      <w:r w:rsidR="002A7AA9" w:rsidRPr="00002D44">
        <w:t xml:space="preserve"> better present your </w:t>
      </w:r>
      <w:r w:rsidR="00781DEF" w:rsidRPr="00002D44">
        <w:t xml:space="preserve">new </w:t>
      </w:r>
      <w:r w:rsidR="00000305" w:rsidRPr="00002D44">
        <w:t>proposal to company X, y</w:t>
      </w:r>
      <w:r w:rsidR="002A7AA9" w:rsidRPr="00002D44">
        <w:t>ou should create one previ</w:t>
      </w:r>
      <w:r w:rsidR="00781DEF" w:rsidRPr="00002D44">
        <w:t>ew file presenting all 3 mockups</w:t>
      </w:r>
      <w:r w:rsidR="00000305" w:rsidRPr="00002D44">
        <w:t xml:space="preserve">. Use the provided </w:t>
      </w:r>
      <w:r w:rsidR="002B5BFC">
        <w:t>template, Mockups_Preview.psd,</w:t>
      </w:r>
      <w:r w:rsidR="00000305" w:rsidRPr="00002D44">
        <w:t xml:space="preserve"> and place your mockups inside respective screen area.</w:t>
      </w:r>
    </w:p>
    <w:p w14:paraId="2A7101F3" w14:textId="49268FE1" w:rsidR="002A7AA9" w:rsidRDefault="002B5BFC" w:rsidP="00846FBB">
      <w:pPr>
        <w:ind w:right="-1"/>
        <w:jc w:val="center"/>
        <w:rPr>
          <w:b/>
          <w:color w:val="000000" w:themeColor="text1"/>
        </w:rPr>
      </w:pPr>
      <w:r>
        <w:rPr>
          <w:b/>
          <w:color w:val="000000" w:themeColor="text1"/>
        </w:rPr>
        <w:lastRenderedPageBreak/>
        <w:t>Mockups_Preview.psd</w:t>
      </w:r>
      <w:r w:rsidR="002A7AA9" w:rsidRPr="002A7AA9">
        <w:rPr>
          <w:b/>
          <w:color w:val="000000" w:themeColor="text1"/>
        </w:rPr>
        <w:t xml:space="preserve"> file:</w:t>
      </w:r>
    </w:p>
    <w:p w14:paraId="676A75E4" w14:textId="7A398CC8" w:rsidR="00846FBB" w:rsidRDefault="00846FBB" w:rsidP="00846FBB">
      <w:pPr>
        <w:ind w:right="-1"/>
        <w:jc w:val="center"/>
        <w:rPr>
          <w:b/>
          <w:color w:val="000000" w:themeColor="text1"/>
        </w:rPr>
      </w:pPr>
      <w:r>
        <w:rPr>
          <w:b/>
          <w:noProof/>
          <w:color w:val="000000" w:themeColor="text1"/>
          <w:lang w:val="en-AU" w:eastAsia="en-AU"/>
        </w:rPr>
        <w:drawing>
          <wp:inline distT="0" distB="0" distL="0" distR="0" wp14:anchorId="0CDAD683" wp14:editId="42640AD3">
            <wp:extent cx="3556635" cy="284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Mockup.png"/>
                    <pic:cNvPicPr/>
                  </pic:nvPicPr>
                  <pic:blipFill>
                    <a:blip r:embed="rId13">
                      <a:extLst>
                        <a:ext uri="{28A0092B-C50C-407E-A947-70E740481C1C}">
                          <a14:useLocalDpi xmlns:a14="http://schemas.microsoft.com/office/drawing/2010/main" val="0"/>
                        </a:ext>
                      </a:extLst>
                    </a:blip>
                    <a:stretch>
                      <a:fillRect/>
                    </a:stretch>
                  </pic:blipFill>
                  <pic:spPr>
                    <a:xfrm>
                      <a:off x="0" y="0"/>
                      <a:ext cx="3626022" cy="2900667"/>
                    </a:xfrm>
                    <a:prstGeom prst="rect">
                      <a:avLst/>
                    </a:prstGeom>
                  </pic:spPr>
                </pic:pic>
              </a:graphicData>
            </a:graphic>
          </wp:inline>
        </w:drawing>
      </w:r>
    </w:p>
    <w:p w14:paraId="345C3FA0" w14:textId="77777777" w:rsidR="00000305" w:rsidRDefault="00000305" w:rsidP="002A7AA9">
      <w:pPr>
        <w:ind w:right="5669"/>
        <w:rPr>
          <w:b/>
          <w:color w:val="000000" w:themeColor="text1"/>
        </w:rPr>
      </w:pPr>
    </w:p>
    <w:p w14:paraId="52019D90" w14:textId="41134BEA" w:rsidR="00000305" w:rsidRPr="00002D44" w:rsidRDefault="00000305" w:rsidP="002A7AA9">
      <w:pPr>
        <w:ind w:right="5669"/>
        <w:rPr>
          <w:b/>
          <w:color w:val="000000" w:themeColor="text1"/>
          <w:sz w:val="24"/>
          <w:szCs w:val="24"/>
        </w:rPr>
      </w:pPr>
      <w:r w:rsidRPr="00002D44">
        <w:rPr>
          <w:b/>
          <w:color w:val="000000" w:themeColor="text1"/>
          <w:sz w:val="24"/>
          <w:szCs w:val="24"/>
        </w:rPr>
        <w:t>Media Files Contents</w:t>
      </w:r>
    </w:p>
    <w:p w14:paraId="56349ECF" w14:textId="77777777" w:rsidR="00000305" w:rsidRPr="00002D44" w:rsidRDefault="00000305" w:rsidP="00A11EB6">
      <w:pPr>
        <w:rPr>
          <w:color w:val="000000" w:themeColor="text1"/>
        </w:rPr>
      </w:pPr>
    </w:p>
    <w:p w14:paraId="4B7AC589" w14:textId="77777777" w:rsidR="00846FBB" w:rsidRPr="00846FBB" w:rsidRDefault="00000305" w:rsidP="00846FBB">
      <w:pPr>
        <w:rPr>
          <w:b/>
        </w:rPr>
      </w:pPr>
      <w:r w:rsidRPr="00846FBB">
        <w:rPr>
          <w:b/>
        </w:rPr>
        <w:t>The provided Media Files contains the following Folder/Contents:</w:t>
      </w:r>
    </w:p>
    <w:p w14:paraId="414AA484" w14:textId="3FF8FCCD" w:rsidR="00000305" w:rsidRPr="00002D44" w:rsidRDefault="00000305" w:rsidP="00846FBB">
      <w:pPr>
        <w:pStyle w:val="ListParagraph"/>
        <w:numPr>
          <w:ilvl w:val="0"/>
          <w:numId w:val="26"/>
        </w:numPr>
      </w:pPr>
      <w:r w:rsidRPr="006C35F0">
        <w:rPr>
          <w:highlight w:val="yellow"/>
        </w:rPr>
        <w:t>Old_Crappy_Website</w:t>
      </w:r>
      <w:r w:rsidR="00002D44">
        <w:t xml:space="preserve"> - </w:t>
      </w:r>
      <w:r w:rsidRPr="00002D44">
        <w:t>copy of old company website</w:t>
      </w:r>
    </w:p>
    <w:p w14:paraId="676A3CE5" w14:textId="0B28F930" w:rsidR="00000305" w:rsidRPr="00002D44" w:rsidRDefault="00000305" w:rsidP="00846FBB">
      <w:pPr>
        <w:pStyle w:val="ListParagraph"/>
        <w:numPr>
          <w:ilvl w:val="0"/>
          <w:numId w:val="26"/>
        </w:numPr>
      </w:pPr>
      <w:r w:rsidRPr="00846FBB">
        <w:rPr>
          <w:highlight w:val="yellow"/>
        </w:rPr>
        <w:t>Company</w:t>
      </w:r>
      <w:r w:rsidR="00002D44" w:rsidRPr="00846FBB">
        <w:rPr>
          <w:highlight w:val="yellow"/>
        </w:rPr>
        <w:t>_X</w:t>
      </w:r>
      <w:r w:rsidR="00002D44">
        <w:t xml:space="preserve"> - </w:t>
      </w:r>
      <w:r w:rsidRPr="00002D44">
        <w:t xml:space="preserve">original logotype </w:t>
      </w:r>
      <w:r w:rsidR="00002D44">
        <w:t>and company information</w:t>
      </w:r>
    </w:p>
    <w:p w14:paraId="4DBD6E4A" w14:textId="76D784B2" w:rsidR="00000305" w:rsidRPr="00002D44" w:rsidRDefault="00002D44" w:rsidP="00846FBB">
      <w:pPr>
        <w:pStyle w:val="ListParagraph"/>
        <w:numPr>
          <w:ilvl w:val="0"/>
          <w:numId w:val="26"/>
        </w:numPr>
      </w:pPr>
      <w:r>
        <w:t xml:space="preserve">Images - </w:t>
      </w:r>
      <w:r w:rsidR="00000305" w:rsidRPr="00002D44">
        <w:t>original com</w:t>
      </w:r>
      <w:r>
        <w:t>pany images used on old website</w:t>
      </w:r>
      <w:r w:rsidR="00A02C02">
        <w:t xml:space="preserve"> &amp; additional images</w:t>
      </w:r>
    </w:p>
    <w:p w14:paraId="0057AF2E" w14:textId="740F7582" w:rsidR="00000305" w:rsidRPr="00002D44" w:rsidRDefault="00846FBB" w:rsidP="00846FBB">
      <w:pPr>
        <w:pStyle w:val="ListParagraph"/>
        <w:numPr>
          <w:ilvl w:val="0"/>
          <w:numId w:val="26"/>
        </w:numPr>
      </w:pPr>
      <w:proofErr w:type="spellStart"/>
      <w:r w:rsidRPr="00846FBB">
        <w:rPr>
          <w:color w:val="000000" w:themeColor="text1"/>
        </w:rPr>
        <w:t>Mockups_Preview</w:t>
      </w:r>
      <w:proofErr w:type="spellEnd"/>
      <w:r w:rsidRPr="00846FBB">
        <w:t xml:space="preserve"> </w:t>
      </w:r>
      <w:r w:rsidR="00000305" w:rsidRPr="00846FBB">
        <w:t>T</w:t>
      </w:r>
      <w:r w:rsidR="00002D44">
        <w:t>emplate - preview template file</w:t>
      </w:r>
    </w:p>
    <w:p w14:paraId="404B4B9B" w14:textId="1FF43FD5" w:rsidR="00000305" w:rsidRPr="00846FBB" w:rsidRDefault="00000305" w:rsidP="00846FBB">
      <w:pPr>
        <w:pStyle w:val="ListParagraph"/>
        <w:numPr>
          <w:ilvl w:val="0"/>
          <w:numId w:val="26"/>
        </w:numPr>
      </w:pPr>
      <w:proofErr w:type="spellStart"/>
      <w:r w:rsidRPr="00002D44">
        <w:t>Extra_Media_Files</w:t>
      </w:r>
      <w:proofErr w:type="spellEnd"/>
      <w:r w:rsidR="00002D44">
        <w:t xml:space="preserve"> - </w:t>
      </w:r>
      <w:r w:rsidRPr="00002D44">
        <w:t>additi</w:t>
      </w:r>
      <w:r w:rsidR="00002D44">
        <w:t>onal package of icons and fonts</w:t>
      </w:r>
      <w:bookmarkStart w:id="0" w:name="_GoBack"/>
      <w:bookmarkEnd w:id="0"/>
    </w:p>
    <w:p w14:paraId="787F2214" w14:textId="77777777" w:rsidR="00000305" w:rsidRDefault="00000305" w:rsidP="00846FBB"/>
    <w:p w14:paraId="56D43121" w14:textId="065E84D7" w:rsidR="00A11EB6" w:rsidRPr="007E42C9" w:rsidRDefault="00B93DB7" w:rsidP="00846FBB">
      <w:r>
        <w:t xml:space="preserve">This is a design module </w:t>
      </w:r>
      <w:r w:rsidR="00510F90">
        <w:t>therefore;</w:t>
      </w:r>
      <w:r>
        <w:t xml:space="preserve"> </w:t>
      </w:r>
      <w:r w:rsidR="00A11EB6">
        <w:t>all interactions should be visible in the design images.</w:t>
      </w:r>
      <w:r w:rsidR="008C37A9">
        <w:t xml:space="preserve"> </w:t>
      </w:r>
      <w:r w:rsidR="002B5BFC">
        <w:t>O</w:t>
      </w:r>
      <w:r w:rsidR="00002D44">
        <w:t>nly submitted .</w:t>
      </w:r>
      <w:proofErr w:type="spellStart"/>
      <w:r w:rsidR="00002D44">
        <w:t>png</w:t>
      </w:r>
      <w:proofErr w:type="spellEnd"/>
      <w:r w:rsidR="00002D44">
        <w:t xml:space="preserve"> files</w:t>
      </w:r>
      <w:r w:rsidR="002B5BFC">
        <w:t xml:space="preserve"> will be assessed</w:t>
      </w:r>
      <w:r w:rsidR="00002D44">
        <w:t xml:space="preserve">. </w:t>
      </w:r>
      <w:r w:rsidR="00A11EB6">
        <w:t xml:space="preserve">Your re-design will </w:t>
      </w:r>
      <w:r w:rsidR="004A7637" w:rsidRPr="009B468B">
        <w:t xml:space="preserve">be </w:t>
      </w:r>
      <w:r w:rsidR="00A11EB6">
        <w:t>assessed by industry standards and needs to incorporate best practice of responsive design.</w:t>
      </w:r>
    </w:p>
    <w:p w14:paraId="256DA03F" w14:textId="77777777" w:rsidR="00A11EB6" w:rsidRDefault="00A11EB6" w:rsidP="001C2B30"/>
    <w:p w14:paraId="79A961E2" w14:textId="77777777" w:rsidR="0068739B" w:rsidRDefault="0068739B" w:rsidP="0068739B">
      <w:r>
        <w:br w:type="page"/>
      </w:r>
    </w:p>
    <w:p w14:paraId="721D0280" w14:textId="77777777" w:rsidR="0068739B" w:rsidRDefault="0068739B" w:rsidP="0068739B">
      <w:pPr>
        <w:pStyle w:val="Heading2"/>
      </w:pPr>
      <w:r w:rsidRPr="0068739B">
        <w:lastRenderedPageBreak/>
        <w:t>Instructions to the Competitor</w:t>
      </w:r>
    </w:p>
    <w:p w14:paraId="5DF5DBD0" w14:textId="77777777" w:rsidR="004A7637" w:rsidRDefault="004A7637" w:rsidP="004A7637"/>
    <w:p w14:paraId="33B4E0E1" w14:textId="43D59977" w:rsidR="004A7637" w:rsidRPr="009B468B" w:rsidRDefault="004A7637" w:rsidP="004A7637">
      <w:pPr>
        <w:pStyle w:val="ListParagraph"/>
        <w:numPr>
          <w:ilvl w:val="0"/>
          <w:numId w:val="23"/>
        </w:numPr>
        <w:spacing w:after="0" w:line="240" w:lineRule="auto"/>
        <w:rPr>
          <w:color w:val="000000" w:themeColor="text1"/>
        </w:rPr>
      </w:pPr>
      <w:r w:rsidRPr="009B468B">
        <w:rPr>
          <w:color w:val="000000" w:themeColor="text1"/>
        </w:rPr>
        <w:t>Save your files in your root directory on the server called "</w:t>
      </w:r>
      <w:proofErr w:type="spellStart"/>
      <w:r w:rsidRPr="009B468B">
        <w:rPr>
          <w:b/>
          <w:color w:val="000000" w:themeColor="text1"/>
        </w:rPr>
        <w:t>XX_</w:t>
      </w:r>
      <w:r w:rsidR="00977D16">
        <w:rPr>
          <w:b/>
          <w:bCs/>
          <w:color w:val="000000" w:themeColor="text1"/>
        </w:rPr>
        <w:t>Design</w:t>
      </w:r>
      <w:r w:rsidRPr="009B468B">
        <w:rPr>
          <w:b/>
          <w:bCs/>
          <w:color w:val="000000" w:themeColor="text1"/>
        </w:rPr>
        <w:t>_</w:t>
      </w:r>
      <w:r w:rsidR="004021C3">
        <w:rPr>
          <w:b/>
          <w:bCs/>
          <w:color w:val="000000" w:themeColor="text1"/>
        </w:rPr>
        <w:t>B</w:t>
      </w:r>
      <w:proofErr w:type="spellEnd"/>
      <w:r w:rsidRPr="009B468B">
        <w:rPr>
          <w:color w:val="000000" w:themeColor="text1"/>
        </w:rPr>
        <w:t>"</w:t>
      </w:r>
      <w:r w:rsidRPr="009B468B">
        <w:rPr>
          <w:color w:val="000000" w:themeColor="text1"/>
        </w:rPr>
        <w:br/>
        <w:t>where XX is your country code.</w:t>
      </w:r>
      <w:r w:rsidR="00846FBB">
        <w:rPr>
          <w:color w:val="000000" w:themeColor="text1"/>
        </w:rPr>
        <w:br/>
      </w:r>
      <w:r w:rsidRPr="009B468B">
        <w:rPr>
          <w:color w:val="000000" w:themeColor="text1"/>
        </w:rPr>
        <w:br/>
        <w:t>Naming of Files:</w:t>
      </w:r>
    </w:p>
    <w:p w14:paraId="3D23EE22" w14:textId="2770BF5A" w:rsidR="004A7637" w:rsidRPr="009B468B" w:rsidRDefault="000B040B" w:rsidP="004A7637">
      <w:pPr>
        <w:pStyle w:val="ListParagraph"/>
        <w:numPr>
          <w:ilvl w:val="1"/>
          <w:numId w:val="23"/>
        </w:numPr>
        <w:spacing w:after="0" w:line="240" w:lineRule="auto"/>
        <w:rPr>
          <w:color w:val="000000" w:themeColor="text1"/>
        </w:rPr>
      </w:pPr>
      <w:r w:rsidRPr="009B468B">
        <w:rPr>
          <w:color w:val="000000" w:themeColor="text1"/>
        </w:rPr>
        <w:t>Computer:  XX_computer</w:t>
      </w:r>
      <w:r w:rsidR="004A7637" w:rsidRPr="009B468B">
        <w:rPr>
          <w:color w:val="000000" w:themeColor="text1"/>
        </w:rPr>
        <w:t>.png</w:t>
      </w:r>
    </w:p>
    <w:p w14:paraId="26735263" w14:textId="5EF10FCA" w:rsidR="004A7637" w:rsidRPr="009B468B" w:rsidRDefault="000B040B" w:rsidP="004A7637">
      <w:pPr>
        <w:pStyle w:val="ListParagraph"/>
        <w:numPr>
          <w:ilvl w:val="1"/>
          <w:numId w:val="23"/>
        </w:numPr>
        <w:spacing w:after="0" w:line="240" w:lineRule="auto"/>
        <w:rPr>
          <w:color w:val="000000" w:themeColor="text1"/>
        </w:rPr>
      </w:pPr>
      <w:r w:rsidRPr="009B468B">
        <w:rPr>
          <w:color w:val="000000" w:themeColor="text1"/>
        </w:rPr>
        <w:t>Tablet: XX_tablet</w:t>
      </w:r>
      <w:r w:rsidR="004A7637" w:rsidRPr="009B468B">
        <w:rPr>
          <w:color w:val="000000" w:themeColor="text1"/>
        </w:rPr>
        <w:t>.png</w:t>
      </w:r>
    </w:p>
    <w:p w14:paraId="2F92702D" w14:textId="77777777" w:rsidR="00000305" w:rsidRPr="00002D44" w:rsidRDefault="000B040B" w:rsidP="004A7637">
      <w:pPr>
        <w:pStyle w:val="ListParagraph"/>
        <w:numPr>
          <w:ilvl w:val="1"/>
          <w:numId w:val="23"/>
        </w:numPr>
        <w:spacing w:after="0" w:line="240" w:lineRule="auto"/>
        <w:rPr>
          <w:color w:val="000000" w:themeColor="text1"/>
        </w:rPr>
      </w:pPr>
      <w:r w:rsidRPr="00002D44">
        <w:rPr>
          <w:color w:val="000000" w:themeColor="text1"/>
        </w:rPr>
        <w:t>Smartphone: XX_smartphone</w:t>
      </w:r>
      <w:r w:rsidR="004A7637" w:rsidRPr="00002D44">
        <w:rPr>
          <w:color w:val="000000" w:themeColor="text1"/>
        </w:rPr>
        <w:t>.png</w:t>
      </w:r>
    </w:p>
    <w:p w14:paraId="312C771C" w14:textId="5CF3FE92" w:rsidR="004A7637" w:rsidRPr="009B468B" w:rsidRDefault="00000305" w:rsidP="004A7637">
      <w:pPr>
        <w:pStyle w:val="ListParagraph"/>
        <w:numPr>
          <w:ilvl w:val="1"/>
          <w:numId w:val="23"/>
        </w:numPr>
        <w:spacing w:after="0" w:line="240" w:lineRule="auto"/>
        <w:rPr>
          <w:color w:val="000000" w:themeColor="text1"/>
        </w:rPr>
      </w:pPr>
      <w:r w:rsidRPr="00002D44">
        <w:rPr>
          <w:color w:val="000000" w:themeColor="text1"/>
        </w:rPr>
        <w:t>Preview: XX_mockups_preview.png</w:t>
      </w:r>
      <w:r w:rsidR="004A7637" w:rsidRPr="009B468B">
        <w:rPr>
          <w:color w:val="000000" w:themeColor="text1"/>
        </w:rPr>
        <w:br/>
      </w:r>
    </w:p>
    <w:p w14:paraId="11E22A2B" w14:textId="101BF7A3" w:rsidR="004A7637" w:rsidRPr="009B468B" w:rsidRDefault="004A7637" w:rsidP="004A7637">
      <w:pPr>
        <w:pStyle w:val="ListParagraph"/>
        <w:numPr>
          <w:ilvl w:val="0"/>
          <w:numId w:val="23"/>
        </w:numPr>
        <w:spacing w:after="0" w:line="240" w:lineRule="auto"/>
        <w:rPr>
          <w:color w:val="000000" w:themeColor="text1"/>
        </w:rPr>
      </w:pPr>
      <w:r w:rsidRPr="009B468B">
        <w:rPr>
          <w:color w:val="000000" w:themeColor="text1"/>
        </w:rPr>
        <w:t>You can create additional images (optional) per resolution to highlight hidden elements, animations or any additional information that will aid in the development of the website.</w:t>
      </w:r>
      <w:r w:rsidR="00846FBB">
        <w:rPr>
          <w:color w:val="000000" w:themeColor="text1"/>
        </w:rPr>
        <w:br/>
      </w:r>
    </w:p>
    <w:p w14:paraId="2C78618E" w14:textId="77777777" w:rsidR="004A7637" w:rsidRPr="009B468B" w:rsidRDefault="004A7637" w:rsidP="004A7637">
      <w:pPr>
        <w:pStyle w:val="ListParagraph"/>
        <w:rPr>
          <w:color w:val="000000" w:themeColor="text1"/>
        </w:rPr>
      </w:pPr>
      <w:r w:rsidRPr="009B468B">
        <w:rPr>
          <w:color w:val="000000" w:themeColor="text1"/>
        </w:rPr>
        <w:t>Naming of additional files:</w:t>
      </w:r>
    </w:p>
    <w:p w14:paraId="21434554" w14:textId="42EE6605" w:rsidR="004A7637" w:rsidRPr="004021C3" w:rsidRDefault="000B040B" w:rsidP="004A7637">
      <w:pPr>
        <w:pStyle w:val="ListParagraph"/>
        <w:numPr>
          <w:ilvl w:val="1"/>
          <w:numId w:val="23"/>
        </w:numPr>
        <w:spacing w:after="0" w:line="240" w:lineRule="auto"/>
        <w:rPr>
          <w:color w:val="000000" w:themeColor="text1"/>
        </w:rPr>
      </w:pPr>
      <w:r w:rsidRPr="004021C3">
        <w:rPr>
          <w:color w:val="000000" w:themeColor="text1"/>
        </w:rPr>
        <w:t>Computer:  XX_computer</w:t>
      </w:r>
      <w:r w:rsidR="009B468B" w:rsidRPr="004021C3">
        <w:rPr>
          <w:color w:val="000000" w:themeColor="text1"/>
        </w:rPr>
        <w:t>_2.png, XX_computer_3.png, …</w:t>
      </w:r>
    </w:p>
    <w:p w14:paraId="2CC75898" w14:textId="3990EE85" w:rsidR="004A7637" w:rsidRPr="004021C3" w:rsidRDefault="000B040B" w:rsidP="004A7637">
      <w:pPr>
        <w:pStyle w:val="ListParagraph"/>
        <w:numPr>
          <w:ilvl w:val="1"/>
          <w:numId w:val="23"/>
        </w:numPr>
        <w:spacing w:after="0" w:line="240" w:lineRule="auto"/>
        <w:rPr>
          <w:color w:val="000000" w:themeColor="text1"/>
        </w:rPr>
      </w:pPr>
      <w:r w:rsidRPr="004021C3">
        <w:rPr>
          <w:color w:val="000000" w:themeColor="text1"/>
        </w:rPr>
        <w:t>Tablet: XX_tablet</w:t>
      </w:r>
      <w:r w:rsidR="004A7637" w:rsidRPr="004021C3">
        <w:rPr>
          <w:color w:val="000000" w:themeColor="text1"/>
        </w:rPr>
        <w:t>_2.png</w:t>
      </w:r>
      <w:r w:rsidR="009B468B" w:rsidRPr="004021C3">
        <w:rPr>
          <w:color w:val="000000" w:themeColor="text1"/>
        </w:rPr>
        <w:t>, XX_tablet_3.png, …</w:t>
      </w:r>
      <w:r w:rsidR="004A7637" w:rsidRPr="004021C3">
        <w:rPr>
          <w:color w:val="000000" w:themeColor="text1"/>
        </w:rPr>
        <w:t xml:space="preserve"> </w:t>
      </w:r>
    </w:p>
    <w:p w14:paraId="11D10410" w14:textId="77777777" w:rsidR="00B93DB7" w:rsidRDefault="000B040B" w:rsidP="0068739B">
      <w:pPr>
        <w:pStyle w:val="ListParagraph"/>
        <w:numPr>
          <w:ilvl w:val="1"/>
          <w:numId w:val="23"/>
        </w:numPr>
        <w:spacing w:after="0" w:line="240" w:lineRule="auto"/>
        <w:rPr>
          <w:color w:val="000000" w:themeColor="text1"/>
        </w:rPr>
      </w:pPr>
      <w:r w:rsidRPr="004021C3">
        <w:rPr>
          <w:color w:val="000000" w:themeColor="text1"/>
        </w:rPr>
        <w:t>Smartphone: XX_smartphone</w:t>
      </w:r>
      <w:r w:rsidR="004A7637" w:rsidRPr="004021C3">
        <w:rPr>
          <w:color w:val="000000" w:themeColor="text1"/>
        </w:rPr>
        <w:t>_2.png</w:t>
      </w:r>
      <w:r w:rsidR="009B468B" w:rsidRPr="004021C3">
        <w:rPr>
          <w:color w:val="000000" w:themeColor="text1"/>
        </w:rPr>
        <w:t>, XX_smartphone_3.png, …</w:t>
      </w:r>
    </w:p>
    <w:p w14:paraId="6BB6691A" w14:textId="77777777" w:rsidR="00B93DB7" w:rsidRDefault="00B93DB7" w:rsidP="00B93DB7">
      <w:pPr>
        <w:pStyle w:val="ListParagraph"/>
        <w:spacing w:after="0" w:line="240" w:lineRule="auto"/>
        <w:ind w:left="1440"/>
        <w:rPr>
          <w:color w:val="000000" w:themeColor="text1"/>
        </w:rPr>
      </w:pPr>
    </w:p>
    <w:p w14:paraId="72F86C25" w14:textId="5D87F958" w:rsidR="004A7637" w:rsidRPr="00B93DB7" w:rsidRDefault="00B93DB7" w:rsidP="00B93DB7">
      <w:pPr>
        <w:pStyle w:val="ListParagraph"/>
        <w:numPr>
          <w:ilvl w:val="0"/>
          <w:numId w:val="23"/>
        </w:numPr>
        <w:spacing w:after="0" w:line="240" w:lineRule="auto"/>
        <w:rPr>
          <w:color w:val="000000" w:themeColor="text1"/>
        </w:rPr>
      </w:pPr>
      <w:r w:rsidRPr="00B93DB7">
        <w:rPr>
          <w:rFonts w:eastAsia="Times New Roman" w:cs="Times New Roman"/>
          <w:color w:val="000000" w:themeColor="text1"/>
        </w:rPr>
        <w:t xml:space="preserve">Save </w:t>
      </w:r>
      <w:r w:rsidR="006A22D6">
        <w:rPr>
          <w:rFonts w:eastAsia="Times New Roman" w:cs="Times New Roman"/>
          <w:color w:val="000000" w:themeColor="text1"/>
        </w:rPr>
        <w:t>any</w:t>
      </w:r>
      <w:r w:rsidRPr="00B93DB7">
        <w:rPr>
          <w:rFonts w:eastAsia="Times New Roman" w:cs="Times New Roman"/>
          <w:color w:val="000000" w:themeColor="text1"/>
        </w:rPr>
        <w:t xml:space="preserve"> source files of images to a folder called "</w:t>
      </w:r>
      <w:proofErr w:type="spellStart"/>
      <w:r w:rsidRPr="00B93DB7">
        <w:rPr>
          <w:rFonts w:eastAsia="Times New Roman" w:cs="Times New Roman"/>
          <w:color w:val="000000" w:themeColor="text1"/>
        </w:rPr>
        <w:t>XX_source_files</w:t>
      </w:r>
      <w:proofErr w:type="spellEnd"/>
      <w:r w:rsidRPr="00B93DB7">
        <w:rPr>
          <w:rFonts w:eastAsia="Times New Roman" w:cs="Times New Roman"/>
          <w:color w:val="000000" w:themeColor="text1"/>
        </w:rPr>
        <w:t>" inside "</w:t>
      </w:r>
      <w:proofErr w:type="spellStart"/>
      <w:r w:rsidRPr="00B93DB7">
        <w:rPr>
          <w:rFonts w:eastAsia="Times New Roman" w:cs="Times New Roman"/>
          <w:color w:val="000000" w:themeColor="text1"/>
        </w:rPr>
        <w:t>XX_Module_B</w:t>
      </w:r>
      <w:proofErr w:type="spellEnd"/>
      <w:r w:rsidRPr="00B93DB7">
        <w:rPr>
          <w:rFonts w:eastAsia="Times New Roman" w:cs="Times New Roman"/>
          <w:color w:val="000000" w:themeColor="text1"/>
        </w:rPr>
        <w:t>" folder. Source files are the files containing the layers, development f</w:t>
      </w:r>
      <w:r>
        <w:rPr>
          <w:rFonts w:eastAsia="Times New Roman" w:cs="Times New Roman"/>
          <w:color w:val="000000" w:themeColor="text1"/>
        </w:rPr>
        <w:t>iles, i.e. .</w:t>
      </w:r>
      <w:proofErr w:type="spellStart"/>
      <w:r>
        <w:rPr>
          <w:rFonts w:eastAsia="Times New Roman" w:cs="Times New Roman"/>
          <w:color w:val="000000" w:themeColor="text1"/>
        </w:rPr>
        <w:t>psd</w:t>
      </w:r>
      <w:proofErr w:type="spellEnd"/>
      <w:r>
        <w:rPr>
          <w:rFonts w:eastAsia="Times New Roman" w:cs="Times New Roman"/>
          <w:color w:val="000000" w:themeColor="text1"/>
        </w:rPr>
        <w:t>/.</w:t>
      </w:r>
      <w:proofErr w:type="spellStart"/>
      <w:r>
        <w:rPr>
          <w:rFonts w:eastAsia="Times New Roman" w:cs="Times New Roman"/>
          <w:color w:val="000000" w:themeColor="text1"/>
        </w:rPr>
        <w:t>ai</w:t>
      </w:r>
      <w:proofErr w:type="spellEnd"/>
      <w:r>
        <w:rPr>
          <w:rFonts w:eastAsia="Times New Roman" w:cs="Times New Roman"/>
          <w:color w:val="000000" w:themeColor="text1"/>
        </w:rPr>
        <w:t>/.jpg/.</w:t>
      </w:r>
      <w:proofErr w:type="spellStart"/>
      <w:r>
        <w:rPr>
          <w:rFonts w:eastAsia="Times New Roman" w:cs="Times New Roman"/>
          <w:color w:val="000000" w:themeColor="text1"/>
        </w:rPr>
        <w:t>svg</w:t>
      </w:r>
      <w:proofErr w:type="spellEnd"/>
      <w:r>
        <w:rPr>
          <w:rFonts w:eastAsia="Times New Roman" w:cs="Times New Roman"/>
          <w:color w:val="000000" w:themeColor="text1"/>
        </w:rPr>
        <w:t>/…</w:t>
      </w:r>
      <w:r w:rsidR="004A7637" w:rsidRPr="00B93DB7">
        <w:rPr>
          <w:color w:val="000000" w:themeColor="text1"/>
          <w:lang w:val="en-CA"/>
        </w:rPr>
        <w:br/>
      </w:r>
    </w:p>
    <w:p w14:paraId="48A3694A" w14:textId="77777777" w:rsidR="00B93DB7" w:rsidRPr="00B93DB7" w:rsidRDefault="00B93DB7" w:rsidP="00B93DB7">
      <w:pPr>
        <w:spacing w:after="0" w:line="240" w:lineRule="auto"/>
        <w:rPr>
          <w:color w:val="000000" w:themeColor="text1"/>
        </w:rPr>
      </w:pPr>
    </w:p>
    <w:p w14:paraId="5D0A4038" w14:textId="1A801C96" w:rsidR="007D01F5" w:rsidRPr="009B468B" w:rsidRDefault="007D01F5" w:rsidP="007D01F5">
      <w:pPr>
        <w:pStyle w:val="ListParagraph"/>
        <w:numPr>
          <w:ilvl w:val="0"/>
          <w:numId w:val="22"/>
        </w:numPr>
        <w:rPr>
          <w:color w:val="000000" w:themeColor="text1"/>
        </w:rPr>
      </w:pPr>
      <w:r w:rsidRPr="009B468B">
        <w:rPr>
          <w:color w:val="000000" w:themeColor="text1"/>
        </w:rPr>
        <w:t xml:space="preserve">Below you can find </w:t>
      </w:r>
      <w:r w:rsidR="009B468B" w:rsidRPr="009B468B">
        <w:rPr>
          <w:color w:val="000000" w:themeColor="text1"/>
        </w:rPr>
        <w:t>an</w:t>
      </w:r>
      <w:r w:rsidRPr="009B468B">
        <w:rPr>
          <w:color w:val="000000" w:themeColor="text1"/>
        </w:rPr>
        <w:t xml:space="preserve"> example of </w:t>
      </w:r>
      <w:r w:rsidR="009B468B" w:rsidRPr="009B468B">
        <w:rPr>
          <w:color w:val="000000" w:themeColor="text1"/>
        </w:rPr>
        <w:t>a</w:t>
      </w:r>
      <w:r w:rsidRPr="009B468B">
        <w:rPr>
          <w:color w:val="000000" w:themeColor="text1"/>
        </w:rPr>
        <w:t xml:space="preserve"> computer view that may be submitted:</w:t>
      </w:r>
    </w:p>
    <w:p w14:paraId="6D4E9748" w14:textId="77777777" w:rsidR="007D01F5" w:rsidRPr="009B468B" w:rsidRDefault="007D01F5" w:rsidP="007D01F5">
      <w:pPr>
        <w:pStyle w:val="ListParagraph"/>
        <w:rPr>
          <w:color w:val="000000" w:themeColor="text1"/>
        </w:rPr>
      </w:pPr>
    </w:p>
    <w:p w14:paraId="7B0E976B" w14:textId="593D643E" w:rsidR="007D01F5" w:rsidRPr="009B468B" w:rsidRDefault="000B040B" w:rsidP="00846FBB">
      <w:pPr>
        <w:pStyle w:val="ListParagraph"/>
        <w:ind w:right="-1"/>
        <w:jc w:val="center"/>
        <w:rPr>
          <w:b/>
          <w:color w:val="000000" w:themeColor="text1"/>
        </w:rPr>
      </w:pPr>
      <w:r w:rsidRPr="009B468B">
        <w:rPr>
          <w:b/>
          <w:color w:val="000000" w:themeColor="text1"/>
        </w:rPr>
        <w:t>XX_computer.png</w:t>
      </w:r>
      <w:r w:rsidR="001306DC" w:rsidRPr="009B468B">
        <w:rPr>
          <w:b/>
          <w:color w:val="000000" w:themeColor="text1"/>
        </w:rPr>
        <w:t xml:space="preserve"> file:</w:t>
      </w:r>
    </w:p>
    <w:p w14:paraId="729D4356" w14:textId="02412DEF" w:rsidR="00264847" w:rsidRDefault="000B040B" w:rsidP="00846FBB">
      <w:pPr>
        <w:pStyle w:val="ListParagraph"/>
        <w:jc w:val="center"/>
        <w:rPr>
          <w:color w:val="000000" w:themeColor="text1"/>
        </w:rPr>
      </w:pPr>
      <w:r w:rsidRPr="009B468B">
        <w:rPr>
          <w:noProof/>
          <w:color w:val="000000" w:themeColor="text1"/>
          <w:lang w:val="en-AU" w:eastAsia="en-AU"/>
        </w:rPr>
        <w:drawing>
          <wp:inline distT="0" distB="0" distL="0" distR="0" wp14:anchorId="63CD6189" wp14:editId="71A79E48">
            <wp:extent cx="2057823" cy="29962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823" cy="2996299"/>
                    </a:xfrm>
                    <a:prstGeom prst="rect">
                      <a:avLst/>
                    </a:prstGeom>
                    <a:noFill/>
                    <a:ln>
                      <a:noFill/>
                    </a:ln>
                  </pic:spPr>
                </pic:pic>
              </a:graphicData>
            </a:graphic>
          </wp:inline>
        </w:drawing>
      </w:r>
    </w:p>
    <w:p w14:paraId="718F3BCD" w14:textId="77777777" w:rsidR="0020418D" w:rsidRDefault="0020418D" w:rsidP="00846FBB">
      <w:pPr>
        <w:pStyle w:val="ListParagraph"/>
        <w:jc w:val="center"/>
        <w:rPr>
          <w:color w:val="000000" w:themeColor="text1"/>
        </w:rPr>
      </w:pPr>
    </w:p>
    <w:p w14:paraId="17198262" w14:textId="77777777" w:rsidR="00450C1D" w:rsidRDefault="00450C1D" w:rsidP="00450C1D">
      <w:pPr>
        <w:pStyle w:val="Heading2"/>
      </w:pPr>
      <w:r>
        <w:t>Files PROVIDED</w:t>
      </w:r>
    </w:p>
    <w:tbl>
      <w:tblPr>
        <w:tblStyle w:val="WSI-Table"/>
        <w:tblW w:w="9632" w:type="dxa"/>
        <w:tblLook w:val="04A0" w:firstRow="1" w:lastRow="0" w:firstColumn="1" w:lastColumn="0" w:noHBand="0" w:noVBand="1"/>
      </w:tblPr>
      <w:tblGrid>
        <w:gridCol w:w="3304"/>
        <w:gridCol w:w="6328"/>
      </w:tblGrid>
      <w:tr w:rsidR="00450C1D" w14:paraId="1141B24C" w14:textId="77777777" w:rsidTr="00C15DE4">
        <w:trPr>
          <w:cnfStyle w:val="100000000000" w:firstRow="1" w:lastRow="0" w:firstColumn="0" w:lastColumn="0" w:oddVBand="0" w:evenVBand="0" w:oddHBand="0" w:evenHBand="0" w:firstRowFirstColumn="0" w:firstRowLastColumn="0" w:lastRowFirstColumn="0" w:lastRowLastColumn="0"/>
          <w:trHeight w:val="46"/>
        </w:trPr>
        <w:tc>
          <w:tcPr>
            <w:tcW w:w="3304" w:type="dxa"/>
          </w:tcPr>
          <w:p w14:paraId="48ABB6A1" w14:textId="77777777" w:rsidR="00450C1D" w:rsidRDefault="00450C1D" w:rsidP="00C15DE4">
            <w:r>
              <w:t>Item</w:t>
            </w:r>
          </w:p>
        </w:tc>
        <w:tc>
          <w:tcPr>
            <w:tcW w:w="6328" w:type="dxa"/>
          </w:tcPr>
          <w:p w14:paraId="7E8A0DD5" w14:textId="77777777" w:rsidR="00450C1D" w:rsidRDefault="00450C1D" w:rsidP="00C15DE4">
            <w:r>
              <w:t>Description</w:t>
            </w:r>
          </w:p>
        </w:tc>
      </w:tr>
      <w:tr w:rsidR="00450C1D" w14:paraId="4FF30366" w14:textId="77777777" w:rsidTr="00C15DE4">
        <w:trPr>
          <w:trHeight w:val="46"/>
        </w:trPr>
        <w:tc>
          <w:tcPr>
            <w:tcW w:w="3304" w:type="dxa"/>
          </w:tcPr>
          <w:p w14:paraId="2061C249" w14:textId="49F6843A" w:rsidR="00450C1D" w:rsidRDefault="00446DC8" w:rsidP="00C15DE4">
            <w:r>
              <w:t>media</w:t>
            </w:r>
            <w:r w:rsidR="00C15DE4">
              <w:t>.zip</w:t>
            </w:r>
          </w:p>
        </w:tc>
        <w:tc>
          <w:tcPr>
            <w:tcW w:w="6328" w:type="dxa"/>
          </w:tcPr>
          <w:p w14:paraId="61673898" w14:textId="5DE879C3" w:rsidR="00450C1D" w:rsidRDefault="00C15DE4" w:rsidP="00C15DE4">
            <w:r>
              <w:t>As listed above.</w:t>
            </w:r>
          </w:p>
        </w:tc>
      </w:tr>
    </w:tbl>
    <w:p w14:paraId="38D63446" w14:textId="77777777" w:rsidR="00450C1D" w:rsidRDefault="00450C1D" w:rsidP="00450C1D">
      <w:pPr>
        <w:pStyle w:val="ListParagraph"/>
        <w:ind w:left="0"/>
        <w:rPr>
          <w:rFonts w:eastAsiaTheme="majorEastAsia" w:cstheme="majorBidi"/>
          <w:b/>
          <w:caps/>
          <w:color w:val="000000" w:themeColor="text1"/>
          <w:sz w:val="32"/>
          <w:szCs w:val="26"/>
        </w:rPr>
      </w:pPr>
    </w:p>
    <w:p w14:paraId="0DBE3DD5" w14:textId="77777777" w:rsidR="00450C1D" w:rsidRDefault="00450C1D" w:rsidP="001743E7">
      <w:pPr>
        <w:pStyle w:val="ListParagraph"/>
        <w:ind w:left="0"/>
        <w:rPr>
          <w:rFonts w:eastAsiaTheme="majorEastAsia" w:cstheme="majorBidi"/>
          <w:b/>
          <w:caps/>
          <w:color w:val="000000" w:themeColor="text1"/>
          <w:sz w:val="32"/>
          <w:szCs w:val="26"/>
        </w:rPr>
      </w:pPr>
    </w:p>
    <w:p w14:paraId="647C883F" w14:textId="77777777" w:rsidR="0020418D" w:rsidRDefault="0020418D" w:rsidP="0020418D">
      <w:pPr>
        <w:pStyle w:val="Heading2"/>
      </w:pPr>
      <w:r>
        <w:t>Marking Scheme summary</w:t>
      </w:r>
    </w:p>
    <w:tbl>
      <w:tblPr>
        <w:tblStyle w:val="WSI-Table"/>
        <w:tblW w:w="9675" w:type="dxa"/>
        <w:tblLayout w:type="fixed"/>
        <w:tblLook w:val="04A0" w:firstRow="1" w:lastRow="0" w:firstColumn="1" w:lastColumn="0" w:noHBand="0" w:noVBand="1"/>
      </w:tblPr>
      <w:tblGrid>
        <w:gridCol w:w="1623"/>
        <w:gridCol w:w="2565"/>
        <w:gridCol w:w="1979"/>
        <w:gridCol w:w="1979"/>
        <w:gridCol w:w="1529"/>
      </w:tblGrid>
      <w:tr w:rsidR="0020418D" w14:paraId="15B5C010" w14:textId="77777777" w:rsidTr="00C15DE4">
        <w:trPr>
          <w:cnfStyle w:val="100000000000" w:firstRow="1" w:lastRow="0" w:firstColumn="0" w:lastColumn="0" w:oddVBand="0" w:evenVBand="0" w:oddHBand="0" w:evenHBand="0" w:firstRowFirstColumn="0" w:firstRowLastColumn="0" w:lastRowFirstColumn="0" w:lastRowLastColumn="0"/>
        </w:trPr>
        <w:tc>
          <w:tcPr>
            <w:tcW w:w="1623" w:type="dxa"/>
            <w:tcBorders>
              <w:top w:val="single" w:sz="8" w:space="0" w:color="97D700"/>
              <w:left w:val="single" w:sz="8" w:space="0" w:color="97D700"/>
              <w:bottom w:val="single" w:sz="8" w:space="0" w:color="97D700"/>
              <w:right w:val="single" w:sz="8" w:space="0" w:color="97D700"/>
            </w:tcBorders>
            <w:hideMark/>
          </w:tcPr>
          <w:p w14:paraId="1883B93F" w14:textId="77777777" w:rsidR="0020418D" w:rsidRDefault="0020418D" w:rsidP="00C15DE4">
            <w:pPr>
              <w:rPr>
                <w:sz w:val="24"/>
                <w:szCs w:val="24"/>
              </w:rPr>
            </w:pPr>
            <w:r>
              <w:rPr>
                <w:sz w:val="24"/>
                <w:szCs w:val="24"/>
              </w:rPr>
              <w:t>SECTION</w:t>
            </w:r>
          </w:p>
        </w:tc>
        <w:tc>
          <w:tcPr>
            <w:tcW w:w="2565" w:type="dxa"/>
            <w:tcBorders>
              <w:top w:val="single" w:sz="8" w:space="0" w:color="97D700"/>
              <w:left w:val="single" w:sz="8" w:space="0" w:color="97D700"/>
              <w:bottom w:val="single" w:sz="8" w:space="0" w:color="97D700"/>
              <w:right w:val="single" w:sz="8" w:space="0" w:color="97D700"/>
            </w:tcBorders>
            <w:hideMark/>
          </w:tcPr>
          <w:p w14:paraId="10666FFE" w14:textId="77777777" w:rsidR="0020418D" w:rsidRDefault="0020418D" w:rsidP="00C15DE4">
            <w:pPr>
              <w:rPr>
                <w:sz w:val="24"/>
                <w:szCs w:val="24"/>
              </w:rPr>
            </w:pPr>
            <w:r>
              <w:rPr>
                <w:sz w:val="24"/>
                <w:szCs w:val="24"/>
              </w:rPr>
              <w:t>CRITERION</w:t>
            </w:r>
          </w:p>
        </w:tc>
        <w:tc>
          <w:tcPr>
            <w:tcW w:w="1979" w:type="dxa"/>
            <w:tcBorders>
              <w:top w:val="single" w:sz="8" w:space="0" w:color="97D700"/>
              <w:left w:val="single" w:sz="8" w:space="0" w:color="97D700"/>
              <w:bottom w:val="single" w:sz="8" w:space="0" w:color="97D700"/>
              <w:right w:val="single" w:sz="8" w:space="0" w:color="97D700"/>
            </w:tcBorders>
            <w:hideMark/>
          </w:tcPr>
          <w:p w14:paraId="44E32F67" w14:textId="77777777" w:rsidR="0020418D" w:rsidRDefault="0020418D" w:rsidP="00C15DE4">
            <w:pPr>
              <w:rPr>
                <w:sz w:val="24"/>
                <w:szCs w:val="24"/>
              </w:rPr>
            </w:pPr>
            <w:r>
              <w:rPr>
                <w:sz w:val="24"/>
                <w:szCs w:val="24"/>
              </w:rPr>
              <w:t>judgement marks</w:t>
            </w:r>
          </w:p>
        </w:tc>
        <w:tc>
          <w:tcPr>
            <w:tcW w:w="1979" w:type="dxa"/>
            <w:tcBorders>
              <w:top w:val="single" w:sz="8" w:space="0" w:color="97D700"/>
              <w:left w:val="single" w:sz="8" w:space="0" w:color="97D700"/>
              <w:bottom w:val="single" w:sz="8" w:space="0" w:color="97D700"/>
              <w:right w:val="single" w:sz="8" w:space="0" w:color="97D700"/>
            </w:tcBorders>
            <w:hideMark/>
          </w:tcPr>
          <w:p w14:paraId="5A9E4ADF" w14:textId="77777777" w:rsidR="0020418D" w:rsidRDefault="0020418D" w:rsidP="00C15DE4">
            <w:pPr>
              <w:rPr>
                <w:sz w:val="24"/>
                <w:szCs w:val="24"/>
              </w:rPr>
            </w:pPr>
            <w:r>
              <w:rPr>
                <w:sz w:val="24"/>
                <w:szCs w:val="24"/>
              </w:rPr>
              <w:t>Objective marks</w:t>
            </w:r>
          </w:p>
        </w:tc>
        <w:tc>
          <w:tcPr>
            <w:tcW w:w="1529" w:type="dxa"/>
            <w:tcBorders>
              <w:top w:val="single" w:sz="8" w:space="0" w:color="97D700"/>
              <w:left w:val="single" w:sz="8" w:space="0" w:color="97D700"/>
              <w:bottom w:val="single" w:sz="8" w:space="0" w:color="97D700"/>
              <w:right w:val="single" w:sz="8" w:space="0" w:color="97D700"/>
            </w:tcBorders>
            <w:hideMark/>
          </w:tcPr>
          <w:p w14:paraId="05AB3FA8" w14:textId="77777777" w:rsidR="0020418D" w:rsidRDefault="0020418D" w:rsidP="00C15DE4">
            <w:pPr>
              <w:rPr>
                <w:sz w:val="24"/>
                <w:szCs w:val="24"/>
              </w:rPr>
            </w:pPr>
            <w:r>
              <w:rPr>
                <w:sz w:val="24"/>
                <w:szCs w:val="24"/>
              </w:rPr>
              <w:t>TOTAL</w:t>
            </w:r>
          </w:p>
        </w:tc>
      </w:tr>
      <w:tr w:rsidR="0020418D" w14:paraId="0988890B" w14:textId="77777777" w:rsidTr="00C15DE4">
        <w:tc>
          <w:tcPr>
            <w:tcW w:w="1623" w:type="dxa"/>
            <w:tcBorders>
              <w:top w:val="single" w:sz="8" w:space="0" w:color="97D700"/>
              <w:left w:val="single" w:sz="8" w:space="0" w:color="97D700"/>
              <w:bottom w:val="single" w:sz="8" w:space="0" w:color="97D700"/>
              <w:right w:val="single" w:sz="8" w:space="0" w:color="97D700"/>
            </w:tcBorders>
          </w:tcPr>
          <w:p w14:paraId="7895E9D8" w14:textId="76EDACE9" w:rsidR="0020418D" w:rsidRPr="00CE79D8" w:rsidRDefault="00992258" w:rsidP="00C15DE4">
            <w:pPr>
              <w:rPr>
                <w:rFonts w:cs="Arial"/>
                <w:szCs w:val="20"/>
              </w:rPr>
            </w:pPr>
            <w:r>
              <w:rPr>
                <w:rFonts w:cs="Arial"/>
                <w:szCs w:val="20"/>
              </w:rPr>
              <w:t>B1</w:t>
            </w:r>
          </w:p>
        </w:tc>
        <w:tc>
          <w:tcPr>
            <w:tcW w:w="2565" w:type="dxa"/>
            <w:tcBorders>
              <w:top w:val="single" w:sz="8" w:space="0" w:color="97D700"/>
              <w:left w:val="single" w:sz="8" w:space="0" w:color="97D700"/>
              <w:bottom w:val="single" w:sz="8" w:space="0" w:color="97D700"/>
              <w:right w:val="single" w:sz="8" w:space="0" w:color="97D700"/>
            </w:tcBorders>
          </w:tcPr>
          <w:p w14:paraId="2A3900FA" w14:textId="28E09FE7" w:rsidR="0020418D" w:rsidRPr="00CE79D8" w:rsidRDefault="000C08C3" w:rsidP="00C15DE4">
            <w:pPr>
              <w:rPr>
                <w:rFonts w:cs="Arial"/>
                <w:szCs w:val="20"/>
              </w:rPr>
            </w:pPr>
            <w:r>
              <w:rPr>
                <w:rFonts w:cs="Arial"/>
                <w:szCs w:val="20"/>
              </w:rPr>
              <w:t>User experience</w:t>
            </w:r>
          </w:p>
        </w:tc>
        <w:tc>
          <w:tcPr>
            <w:tcW w:w="1979" w:type="dxa"/>
            <w:tcBorders>
              <w:top w:val="single" w:sz="8" w:space="0" w:color="97D700"/>
              <w:left w:val="single" w:sz="8" w:space="0" w:color="97D700"/>
              <w:bottom w:val="single" w:sz="8" w:space="0" w:color="97D700"/>
              <w:right w:val="single" w:sz="8" w:space="0" w:color="97D700"/>
            </w:tcBorders>
          </w:tcPr>
          <w:p w14:paraId="67E733E2" w14:textId="4F214D42" w:rsidR="0020418D" w:rsidRPr="00CE79D8" w:rsidRDefault="000C08C3" w:rsidP="00C15DE4">
            <w:pPr>
              <w:rPr>
                <w:rFonts w:cs="Arial"/>
                <w:szCs w:val="20"/>
              </w:rPr>
            </w:pPr>
            <w:r>
              <w:rPr>
                <w:rFonts w:cs="Arial"/>
                <w:szCs w:val="20"/>
              </w:rPr>
              <w:t>3</w:t>
            </w:r>
          </w:p>
        </w:tc>
        <w:tc>
          <w:tcPr>
            <w:tcW w:w="1979" w:type="dxa"/>
            <w:tcBorders>
              <w:top w:val="single" w:sz="8" w:space="0" w:color="97D700"/>
              <w:left w:val="single" w:sz="8" w:space="0" w:color="97D700"/>
              <w:bottom w:val="single" w:sz="8" w:space="0" w:color="97D700"/>
              <w:right w:val="single" w:sz="8" w:space="0" w:color="97D700"/>
            </w:tcBorders>
          </w:tcPr>
          <w:p w14:paraId="2BBE66BB" w14:textId="651229C8" w:rsidR="0020418D" w:rsidRPr="00CE79D8" w:rsidRDefault="000C08C3" w:rsidP="00C15DE4">
            <w:pPr>
              <w:spacing w:after="0"/>
              <w:rPr>
                <w:rFonts w:cs="Arial"/>
                <w:szCs w:val="20"/>
              </w:rPr>
            </w:pPr>
            <w:r>
              <w:rPr>
                <w:rFonts w:cs="Arial"/>
                <w:szCs w:val="20"/>
              </w:rPr>
              <w:t>1.5</w:t>
            </w:r>
          </w:p>
        </w:tc>
        <w:tc>
          <w:tcPr>
            <w:tcW w:w="1529" w:type="dxa"/>
            <w:tcBorders>
              <w:top w:val="single" w:sz="8" w:space="0" w:color="97D700"/>
              <w:left w:val="single" w:sz="8" w:space="0" w:color="97D700"/>
              <w:bottom w:val="single" w:sz="8" w:space="0" w:color="97D700"/>
              <w:right w:val="single" w:sz="8" w:space="0" w:color="97D700"/>
            </w:tcBorders>
          </w:tcPr>
          <w:p w14:paraId="4277D08D" w14:textId="0DC73415" w:rsidR="000C08C3" w:rsidRPr="00CE79D8" w:rsidRDefault="000C08C3" w:rsidP="00C15DE4">
            <w:pPr>
              <w:rPr>
                <w:rFonts w:cs="Arial"/>
                <w:szCs w:val="20"/>
              </w:rPr>
            </w:pPr>
            <w:r>
              <w:rPr>
                <w:rFonts w:cs="Arial"/>
                <w:szCs w:val="20"/>
              </w:rPr>
              <w:t>4.5</w:t>
            </w:r>
          </w:p>
        </w:tc>
      </w:tr>
      <w:tr w:rsidR="0020418D" w14:paraId="0F4558A4" w14:textId="77777777" w:rsidTr="00C15DE4">
        <w:tc>
          <w:tcPr>
            <w:tcW w:w="1623" w:type="dxa"/>
            <w:tcBorders>
              <w:top w:val="single" w:sz="8" w:space="0" w:color="97D700"/>
              <w:left w:val="single" w:sz="8" w:space="0" w:color="97D700"/>
              <w:bottom w:val="single" w:sz="8" w:space="0" w:color="97D700"/>
              <w:right w:val="single" w:sz="8" w:space="0" w:color="97D700"/>
            </w:tcBorders>
            <w:hideMark/>
          </w:tcPr>
          <w:p w14:paraId="55FE19FA" w14:textId="07A6318A" w:rsidR="0020418D" w:rsidRPr="00CE79D8" w:rsidRDefault="004152AD" w:rsidP="00C15DE4">
            <w:pPr>
              <w:rPr>
                <w:rFonts w:cs="Arial"/>
                <w:szCs w:val="20"/>
              </w:rPr>
            </w:pPr>
            <w:r>
              <w:rPr>
                <w:rFonts w:cs="Arial"/>
                <w:szCs w:val="20"/>
              </w:rPr>
              <w:t>B</w:t>
            </w:r>
            <w:r w:rsidR="0020418D" w:rsidRPr="00CE79D8">
              <w:rPr>
                <w:rFonts w:cs="Arial"/>
                <w:szCs w:val="20"/>
              </w:rPr>
              <w:t>2</w:t>
            </w:r>
          </w:p>
        </w:tc>
        <w:tc>
          <w:tcPr>
            <w:tcW w:w="2565" w:type="dxa"/>
            <w:tcBorders>
              <w:top w:val="single" w:sz="8" w:space="0" w:color="97D700"/>
              <w:left w:val="single" w:sz="8" w:space="0" w:color="97D700"/>
              <w:bottom w:val="single" w:sz="8" w:space="0" w:color="97D700"/>
              <w:right w:val="single" w:sz="8" w:space="0" w:color="97D700"/>
            </w:tcBorders>
            <w:hideMark/>
          </w:tcPr>
          <w:p w14:paraId="10376164" w14:textId="05E748A9" w:rsidR="0020418D" w:rsidRPr="00CE79D8" w:rsidRDefault="000C08C3" w:rsidP="00C15DE4">
            <w:pPr>
              <w:spacing w:after="0"/>
              <w:rPr>
                <w:rFonts w:cs="Arial"/>
                <w:szCs w:val="20"/>
              </w:rPr>
            </w:pPr>
            <w:r>
              <w:rPr>
                <w:rFonts w:cs="Arial"/>
                <w:szCs w:val="20"/>
              </w:rPr>
              <w:t>Quality</w:t>
            </w:r>
          </w:p>
        </w:tc>
        <w:tc>
          <w:tcPr>
            <w:tcW w:w="1979" w:type="dxa"/>
            <w:tcBorders>
              <w:top w:val="single" w:sz="8" w:space="0" w:color="97D700"/>
              <w:left w:val="single" w:sz="8" w:space="0" w:color="97D700"/>
              <w:bottom w:val="single" w:sz="8" w:space="0" w:color="97D700"/>
              <w:right w:val="single" w:sz="8" w:space="0" w:color="97D700"/>
            </w:tcBorders>
          </w:tcPr>
          <w:p w14:paraId="379FFD70" w14:textId="2CE0A06C" w:rsidR="0020418D" w:rsidRPr="00CE79D8" w:rsidRDefault="000C08C3" w:rsidP="00C15DE4">
            <w:pPr>
              <w:rPr>
                <w:rFonts w:cs="Arial"/>
                <w:szCs w:val="20"/>
              </w:rPr>
            </w:pPr>
            <w:r>
              <w:rPr>
                <w:rFonts w:cs="Arial"/>
                <w:szCs w:val="20"/>
              </w:rPr>
              <w:t>4.25</w:t>
            </w:r>
          </w:p>
        </w:tc>
        <w:tc>
          <w:tcPr>
            <w:tcW w:w="1979" w:type="dxa"/>
            <w:tcBorders>
              <w:top w:val="single" w:sz="8" w:space="0" w:color="97D700"/>
              <w:left w:val="single" w:sz="8" w:space="0" w:color="97D700"/>
              <w:bottom w:val="single" w:sz="8" w:space="0" w:color="97D700"/>
              <w:right w:val="single" w:sz="8" w:space="0" w:color="97D700"/>
            </w:tcBorders>
            <w:hideMark/>
          </w:tcPr>
          <w:p w14:paraId="0FCA8FCD" w14:textId="06D9B8B0" w:rsidR="0020418D" w:rsidRPr="00CE79D8" w:rsidRDefault="000C08C3" w:rsidP="00C15DE4">
            <w:pPr>
              <w:spacing w:after="0"/>
              <w:rPr>
                <w:rFonts w:cs="Arial"/>
                <w:szCs w:val="20"/>
              </w:rPr>
            </w:pPr>
            <w:r>
              <w:rPr>
                <w:rFonts w:cs="Arial"/>
                <w:szCs w:val="20"/>
              </w:rPr>
              <w:t>0.75</w:t>
            </w:r>
          </w:p>
        </w:tc>
        <w:tc>
          <w:tcPr>
            <w:tcW w:w="1529" w:type="dxa"/>
            <w:tcBorders>
              <w:top w:val="single" w:sz="8" w:space="0" w:color="97D700"/>
              <w:left w:val="single" w:sz="8" w:space="0" w:color="97D700"/>
              <w:bottom w:val="single" w:sz="8" w:space="0" w:color="97D700"/>
              <w:right w:val="single" w:sz="8" w:space="0" w:color="97D700"/>
            </w:tcBorders>
            <w:hideMark/>
          </w:tcPr>
          <w:p w14:paraId="68FB6457" w14:textId="0988ABFE" w:rsidR="0020418D" w:rsidRPr="00CE79D8" w:rsidRDefault="000C08C3" w:rsidP="00C15DE4">
            <w:pPr>
              <w:rPr>
                <w:rFonts w:cs="Arial"/>
                <w:szCs w:val="20"/>
              </w:rPr>
            </w:pPr>
            <w:r>
              <w:rPr>
                <w:rFonts w:cs="Arial"/>
                <w:szCs w:val="20"/>
              </w:rPr>
              <w:t>5</w:t>
            </w:r>
          </w:p>
        </w:tc>
      </w:tr>
      <w:tr w:rsidR="000C08C3" w14:paraId="0F48FD1B" w14:textId="77777777" w:rsidTr="00C15DE4">
        <w:tc>
          <w:tcPr>
            <w:tcW w:w="1623" w:type="dxa"/>
            <w:tcBorders>
              <w:top w:val="single" w:sz="8" w:space="0" w:color="97D700"/>
              <w:left w:val="single" w:sz="8" w:space="0" w:color="97D700"/>
              <w:bottom w:val="single" w:sz="8" w:space="0" w:color="97D700"/>
              <w:right w:val="single" w:sz="8" w:space="0" w:color="97D700"/>
            </w:tcBorders>
          </w:tcPr>
          <w:p w14:paraId="28EB63CB" w14:textId="7E229D91" w:rsidR="000C08C3" w:rsidRDefault="000C08C3" w:rsidP="00C15DE4">
            <w:pPr>
              <w:rPr>
                <w:rFonts w:cs="Arial"/>
                <w:szCs w:val="20"/>
              </w:rPr>
            </w:pPr>
            <w:r>
              <w:rPr>
                <w:rFonts w:cs="Arial"/>
                <w:szCs w:val="20"/>
              </w:rPr>
              <w:t>B3</w:t>
            </w:r>
          </w:p>
        </w:tc>
        <w:tc>
          <w:tcPr>
            <w:tcW w:w="2565" w:type="dxa"/>
            <w:tcBorders>
              <w:top w:val="single" w:sz="8" w:space="0" w:color="97D700"/>
              <w:left w:val="single" w:sz="8" w:space="0" w:color="97D700"/>
              <w:bottom w:val="single" w:sz="8" w:space="0" w:color="97D700"/>
              <w:right w:val="single" w:sz="8" w:space="0" w:color="97D700"/>
            </w:tcBorders>
          </w:tcPr>
          <w:p w14:paraId="69601D7D" w14:textId="14DB2D4D" w:rsidR="000C08C3" w:rsidRDefault="000C08C3" w:rsidP="00C15DE4">
            <w:pPr>
              <w:spacing w:after="0"/>
              <w:rPr>
                <w:rFonts w:cs="Arial"/>
                <w:szCs w:val="20"/>
              </w:rPr>
            </w:pPr>
            <w:proofErr w:type="spellStart"/>
            <w:r>
              <w:rPr>
                <w:rFonts w:cs="Arial"/>
                <w:szCs w:val="20"/>
              </w:rPr>
              <w:t>Color</w:t>
            </w:r>
            <w:proofErr w:type="spellEnd"/>
          </w:p>
        </w:tc>
        <w:tc>
          <w:tcPr>
            <w:tcW w:w="1979" w:type="dxa"/>
            <w:tcBorders>
              <w:top w:val="single" w:sz="8" w:space="0" w:color="97D700"/>
              <w:left w:val="single" w:sz="8" w:space="0" w:color="97D700"/>
              <w:bottom w:val="single" w:sz="8" w:space="0" w:color="97D700"/>
              <w:right w:val="single" w:sz="8" w:space="0" w:color="97D700"/>
            </w:tcBorders>
          </w:tcPr>
          <w:p w14:paraId="27582DD6" w14:textId="407708DB" w:rsidR="000C08C3" w:rsidRDefault="000C08C3" w:rsidP="00C15DE4">
            <w:pPr>
              <w:rPr>
                <w:rFonts w:cs="Arial"/>
                <w:szCs w:val="20"/>
              </w:rPr>
            </w:pPr>
            <w:r>
              <w:rPr>
                <w:rFonts w:cs="Arial"/>
                <w:szCs w:val="20"/>
              </w:rPr>
              <w:t>4.5</w:t>
            </w:r>
          </w:p>
        </w:tc>
        <w:tc>
          <w:tcPr>
            <w:tcW w:w="1979" w:type="dxa"/>
            <w:tcBorders>
              <w:top w:val="single" w:sz="8" w:space="0" w:color="97D700"/>
              <w:left w:val="single" w:sz="8" w:space="0" w:color="97D700"/>
              <w:bottom w:val="single" w:sz="8" w:space="0" w:color="97D700"/>
              <w:right w:val="single" w:sz="8" w:space="0" w:color="97D700"/>
            </w:tcBorders>
          </w:tcPr>
          <w:p w14:paraId="7CE33405" w14:textId="698EF407" w:rsidR="000C08C3" w:rsidRPr="00CE79D8" w:rsidRDefault="000C08C3" w:rsidP="00C15DE4">
            <w:pPr>
              <w:spacing w:after="0"/>
              <w:rPr>
                <w:rFonts w:cs="Arial"/>
                <w:szCs w:val="20"/>
              </w:rPr>
            </w:pPr>
            <w:r>
              <w:rPr>
                <w:rFonts w:cs="Arial"/>
                <w:szCs w:val="20"/>
              </w:rPr>
              <w:t>0</w:t>
            </w:r>
          </w:p>
        </w:tc>
        <w:tc>
          <w:tcPr>
            <w:tcW w:w="1529" w:type="dxa"/>
            <w:tcBorders>
              <w:top w:val="single" w:sz="8" w:space="0" w:color="97D700"/>
              <w:left w:val="single" w:sz="8" w:space="0" w:color="97D700"/>
              <w:bottom w:val="single" w:sz="8" w:space="0" w:color="97D700"/>
              <w:right w:val="single" w:sz="8" w:space="0" w:color="97D700"/>
            </w:tcBorders>
          </w:tcPr>
          <w:p w14:paraId="334F9662" w14:textId="2C34A44F" w:rsidR="000C08C3" w:rsidRDefault="000C08C3" w:rsidP="00C15DE4">
            <w:pPr>
              <w:rPr>
                <w:rFonts w:cs="Arial"/>
                <w:szCs w:val="20"/>
              </w:rPr>
            </w:pPr>
            <w:r>
              <w:rPr>
                <w:rFonts w:cs="Arial"/>
                <w:szCs w:val="20"/>
              </w:rPr>
              <w:t>4.5</w:t>
            </w:r>
          </w:p>
        </w:tc>
      </w:tr>
      <w:tr w:rsidR="0020418D" w14:paraId="655E3F77" w14:textId="77777777" w:rsidTr="00C15DE4">
        <w:tc>
          <w:tcPr>
            <w:tcW w:w="1623" w:type="dxa"/>
            <w:tcBorders>
              <w:top w:val="single" w:sz="8" w:space="0" w:color="97D700"/>
              <w:left w:val="single" w:sz="8" w:space="0" w:color="97D700"/>
              <w:bottom w:val="single" w:sz="8" w:space="0" w:color="97D700"/>
              <w:right w:val="single" w:sz="8" w:space="0" w:color="97D700"/>
            </w:tcBorders>
            <w:hideMark/>
          </w:tcPr>
          <w:p w14:paraId="3266F87A" w14:textId="77777777" w:rsidR="0020418D" w:rsidRPr="00CE79D8" w:rsidRDefault="0020418D" w:rsidP="00C15DE4">
            <w:pPr>
              <w:rPr>
                <w:rFonts w:cs="Arial"/>
                <w:b/>
                <w:szCs w:val="20"/>
              </w:rPr>
            </w:pPr>
            <w:r w:rsidRPr="00CE79D8">
              <w:rPr>
                <w:rFonts w:cs="Arial"/>
                <w:b/>
                <w:szCs w:val="20"/>
              </w:rPr>
              <w:t>Total</w:t>
            </w:r>
          </w:p>
        </w:tc>
        <w:tc>
          <w:tcPr>
            <w:tcW w:w="2565" w:type="dxa"/>
            <w:tcBorders>
              <w:top w:val="single" w:sz="8" w:space="0" w:color="97D700"/>
              <w:left w:val="single" w:sz="8" w:space="0" w:color="97D700"/>
              <w:bottom w:val="single" w:sz="8" w:space="0" w:color="97D700"/>
              <w:right w:val="single" w:sz="8" w:space="0" w:color="97D700"/>
            </w:tcBorders>
          </w:tcPr>
          <w:p w14:paraId="33571BF7" w14:textId="77777777" w:rsidR="0020418D" w:rsidRPr="00CE79D8" w:rsidRDefault="0020418D" w:rsidP="00C15DE4">
            <w:pPr>
              <w:rPr>
                <w:rFonts w:cs="Arial"/>
                <w:szCs w:val="20"/>
              </w:rPr>
            </w:pPr>
          </w:p>
        </w:tc>
        <w:tc>
          <w:tcPr>
            <w:tcW w:w="1979" w:type="dxa"/>
            <w:tcBorders>
              <w:top w:val="single" w:sz="8" w:space="0" w:color="97D700"/>
              <w:left w:val="single" w:sz="8" w:space="0" w:color="97D700"/>
              <w:bottom w:val="single" w:sz="8" w:space="0" w:color="97D700"/>
              <w:right w:val="single" w:sz="8" w:space="0" w:color="97D700"/>
            </w:tcBorders>
            <w:hideMark/>
          </w:tcPr>
          <w:p w14:paraId="2FD89CB0" w14:textId="1FC57576" w:rsidR="0020418D" w:rsidRPr="00CE79D8" w:rsidRDefault="008106E6" w:rsidP="00C15DE4">
            <w:pPr>
              <w:rPr>
                <w:rFonts w:cs="Arial"/>
                <w:b/>
                <w:szCs w:val="20"/>
              </w:rPr>
            </w:pPr>
            <w:r>
              <w:rPr>
                <w:rFonts w:cs="Arial"/>
                <w:b/>
                <w:szCs w:val="20"/>
              </w:rPr>
              <w:t>11.75</w:t>
            </w:r>
          </w:p>
        </w:tc>
        <w:tc>
          <w:tcPr>
            <w:tcW w:w="1979" w:type="dxa"/>
            <w:tcBorders>
              <w:top w:val="single" w:sz="8" w:space="0" w:color="97D700"/>
              <w:left w:val="single" w:sz="8" w:space="0" w:color="97D700"/>
              <w:bottom w:val="single" w:sz="8" w:space="0" w:color="97D700"/>
              <w:right w:val="single" w:sz="8" w:space="0" w:color="97D700"/>
            </w:tcBorders>
            <w:hideMark/>
          </w:tcPr>
          <w:p w14:paraId="23FFCA21" w14:textId="7EA31B69" w:rsidR="0020418D" w:rsidRPr="00CE79D8" w:rsidRDefault="008106E6" w:rsidP="00C15DE4">
            <w:pPr>
              <w:rPr>
                <w:rFonts w:cs="Arial"/>
                <w:b/>
                <w:szCs w:val="20"/>
              </w:rPr>
            </w:pPr>
            <w:r>
              <w:rPr>
                <w:rFonts w:cs="Arial"/>
                <w:b/>
                <w:szCs w:val="20"/>
              </w:rPr>
              <w:t>2.25</w:t>
            </w:r>
          </w:p>
        </w:tc>
        <w:tc>
          <w:tcPr>
            <w:tcW w:w="1529" w:type="dxa"/>
            <w:tcBorders>
              <w:top w:val="single" w:sz="8" w:space="0" w:color="97D700"/>
              <w:left w:val="single" w:sz="8" w:space="0" w:color="97D700"/>
              <w:bottom w:val="single" w:sz="8" w:space="0" w:color="97D700"/>
              <w:right w:val="single" w:sz="8" w:space="0" w:color="97D700"/>
            </w:tcBorders>
            <w:hideMark/>
          </w:tcPr>
          <w:p w14:paraId="26FA24B0" w14:textId="1BA78679" w:rsidR="0020418D" w:rsidRPr="00CE79D8" w:rsidRDefault="00992258" w:rsidP="00C15DE4">
            <w:pPr>
              <w:rPr>
                <w:rFonts w:cs="Arial"/>
                <w:b/>
                <w:szCs w:val="20"/>
              </w:rPr>
            </w:pPr>
            <w:r>
              <w:rPr>
                <w:rFonts w:cs="Arial"/>
                <w:b/>
                <w:szCs w:val="20"/>
              </w:rPr>
              <w:t>14</w:t>
            </w:r>
          </w:p>
        </w:tc>
      </w:tr>
    </w:tbl>
    <w:p w14:paraId="6BB595AA" w14:textId="77777777" w:rsidR="0020418D" w:rsidRDefault="0020418D" w:rsidP="0020418D">
      <w:pPr>
        <w:rPr>
          <w:sz w:val="24"/>
        </w:rPr>
      </w:pPr>
    </w:p>
    <w:p w14:paraId="303B8801" w14:textId="77777777" w:rsidR="0020418D" w:rsidRPr="00264847" w:rsidRDefault="0020418D" w:rsidP="0020418D"/>
    <w:p w14:paraId="1EF62880" w14:textId="77777777" w:rsidR="0020418D" w:rsidRPr="00846FBB" w:rsidRDefault="0020418D" w:rsidP="00846FBB">
      <w:pPr>
        <w:pStyle w:val="ListParagraph"/>
        <w:jc w:val="center"/>
        <w:rPr>
          <w:color w:val="000000" w:themeColor="text1"/>
        </w:rPr>
      </w:pPr>
    </w:p>
    <w:sectPr w:rsidR="0020418D" w:rsidRPr="00846FBB" w:rsidSect="00300343">
      <w:headerReference w:type="default" r:id="rId15"/>
      <w:footerReference w:type="first" r:id="rId16"/>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4E1F1" w14:textId="77777777" w:rsidR="00356619" w:rsidRDefault="00356619" w:rsidP="00313492">
      <w:r>
        <w:separator/>
      </w:r>
    </w:p>
    <w:p w14:paraId="762C89AD" w14:textId="77777777" w:rsidR="00356619" w:rsidRDefault="00356619" w:rsidP="00313492"/>
    <w:p w14:paraId="25AABBB8" w14:textId="77777777" w:rsidR="00356619" w:rsidRDefault="00356619"/>
  </w:endnote>
  <w:endnote w:type="continuationSeparator" w:id="0">
    <w:p w14:paraId="1BEBE668" w14:textId="77777777" w:rsidR="00356619" w:rsidRDefault="00356619" w:rsidP="00313492">
      <w:r>
        <w:continuationSeparator/>
      </w:r>
    </w:p>
    <w:p w14:paraId="43F2DA8E" w14:textId="77777777" w:rsidR="00356619" w:rsidRDefault="00356619" w:rsidP="00313492"/>
    <w:p w14:paraId="56B74AF5" w14:textId="77777777" w:rsidR="00356619" w:rsidRDefault="00356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C15DE4" w:rsidRPr="00893901" w14:paraId="33D8A5CA" w14:textId="77777777" w:rsidTr="00C81243">
      <w:tc>
        <w:tcPr>
          <w:tcW w:w="4073" w:type="dxa"/>
          <w:vAlign w:val="center"/>
          <w:hideMark/>
        </w:tcPr>
        <w:p w14:paraId="48B9D012" w14:textId="71EA1450" w:rsidR="00C15DE4" w:rsidRPr="00893901" w:rsidRDefault="00C15DE4" w:rsidP="00300343">
          <w:pPr>
            <w:pStyle w:val="Footer"/>
          </w:pPr>
          <w:r w:rsidRPr="00C508CC">
            <w:rPr>
              <w:noProof/>
            </w:rPr>
            <w:t>WSC2015_TP17_Design_B_EN</w:t>
          </w:r>
        </w:p>
      </w:tc>
      <w:tc>
        <w:tcPr>
          <w:tcW w:w="1492" w:type="dxa"/>
          <w:vAlign w:val="center"/>
          <w:hideMark/>
        </w:tcPr>
        <w:p w14:paraId="1B7029CB" w14:textId="4165DAA7" w:rsidR="00C15DE4" w:rsidRPr="00893901" w:rsidRDefault="00C15DE4" w:rsidP="00300343">
          <w:pPr>
            <w:pStyle w:val="Footer"/>
            <w:jc w:val="center"/>
          </w:pPr>
          <w:r w:rsidRPr="00893901">
            <w:t xml:space="preserve">Version: </w:t>
          </w:r>
          <w:r>
            <w:t>4.0</w:t>
          </w:r>
        </w:p>
        <w:p w14:paraId="39000FC3" w14:textId="5679ECBA" w:rsidR="00C15DE4" w:rsidRPr="00893901" w:rsidRDefault="00C15DE4" w:rsidP="00ED400C">
          <w:pPr>
            <w:pStyle w:val="Footer"/>
            <w:jc w:val="center"/>
          </w:pPr>
          <w:r>
            <w:t xml:space="preserve">Date: </w:t>
          </w:r>
          <w:r w:rsidR="00ED400C">
            <w:t>10</w:t>
          </w:r>
          <w:r w:rsidRPr="00893901">
            <w:t>.0</w:t>
          </w:r>
          <w:r w:rsidR="00ED400C">
            <w:t>8</w:t>
          </w:r>
          <w:r w:rsidRPr="00893901">
            <w:t>.1</w:t>
          </w:r>
          <w:r>
            <w:t>5</w:t>
          </w:r>
        </w:p>
      </w:tc>
      <w:tc>
        <w:tcPr>
          <w:tcW w:w="4074" w:type="dxa"/>
          <w:vAlign w:val="center"/>
          <w:hideMark/>
        </w:tcPr>
        <w:p w14:paraId="52697C76" w14:textId="77777777" w:rsidR="00C15DE4" w:rsidRPr="00893901" w:rsidRDefault="00C15DE4" w:rsidP="00300343">
          <w:pPr>
            <w:pStyle w:val="Footer"/>
            <w:jc w:val="right"/>
          </w:pPr>
          <w:r w:rsidRPr="00893901">
            <w:fldChar w:fldCharType="begin"/>
          </w:r>
          <w:r w:rsidRPr="00893901">
            <w:instrText xml:space="preserve"> PAGE   \* MERGEFORMAT </w:instrText>
          </w:r>
          <w:r w:rsidRPr="00893901">
            <w:fldChar w:fldCharType="separate"/>
          </w:r>
          <w:r w:rsidR="006C35F0">
            <w:rPr>
              <w:noProof/>
            </w:rPr>
            <w:t>4</w:t>
          </w:r>
          <w:r w:rsidRPr="00893901">
            <w:fldChar w:fldCharType="end"/>
          </w:r>
          <w:r w:rsidRPr="00893901">
            <w:t xml:space="preserve"> of </w:t>
          </w:r>
          <w:r w:rsidR="00356619">
            <w:fldChar w:fldCharType="begin"/>
          </w:r>
          <w:r w:rsidR="00356619">
            <w:instrText xml:space="preserve"> NUMPAGES   \* MERGEFORMAT </w:instrText>
          </w:r>
          <w:r w:rsidR="00356619">
            <w:fldChar w:fldCharType="separate"/>
          </w:r>
          <w:r w:rsidR="006C35F0">
            <w:rPr>
              <w:noProof/>
            </w:rPr>
            <w:t>5</w:t>
          </w:r>
          <w:r w:rsidR="00356619">
            <w:rPr>
              <w:noProof/>
            </w:rPr>
            <w:fldChar w:fldCharType="end"/>
          </w:r>
        </w:p>
      </w:tc>
    </w:tr>
  </w:tbl>
  <w:p w14:paraId="195D17F1" w14:textId="77777777" w:rsidR="00C15DE4" w:rsidRDefault="00C15DE4"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C233D" w14:textId="309DA440" w:rsidR="00C15DE4" w:rsidRPr="00F729AF" w:rsidRDefault="00C15DE4" w:rsidP="00F729AF">
    <w:pPr>
      <w:pStyle w:val="Footer"/>
      <w:rPr>
        <w:sz w:val="16"/>
        <w:szCs w:val="16"/>
      </w:rPr>
    </w:pPr>
    <w:r w:rsidRPr="00BD124E">
      <w:rPr>
        <w:noProof/>
        <w:lang w:val="en-AU" w:eastAsia="en-AU"/>
      </w:rPr>
      <w:drawing>
        <wp:anchor distT="0" distB="0" distL="114300" distR="114300" simplePos="0" relativeHeight="251666432" behindDoc="1" locked="0" layoutInCell="1" allowOverlap="1" wp14:anchorId="2411679F" wp14:editId="4AC0F17D">
          <wp:simplePos x="0" y="0"/>
          <wp:positionH relativeFrom="page">
            <wp:posOffset>730186</wp:posOffset>
          </wp:positionH>
          <wp:positionV relativeFrom="page">
            <wp:posOffset>8461375</wp:posOffset>
          </wp:positionV>
          <wp:extent cx="1274400" cy="1296000"/>
          <wp:effectExtent l="0" t="0" r="2540" b="0"/>
          <wp:wrapNone/>
          <wp:docPr id="27" name="Picture 2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1243">
      <w:rPr>
        <w:sz w:val="20"/>
      </w:rPr>
      <w:t xml:space="preserve"> </w:t>
    </w:r>
    <w:r w:rsidRPr="00DA2F0E">
      <w:rPr>
        <w:noProof/>
      </w:rPr>
      <w:t>WSC2015_TP17_Design_B_EN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EF57" w14:textId="77777777" w:rsidR="00C15DE4" w:rsidRDefault="00C15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83540" w14:textId="77777777" w:rsidR="00356619" w:rsidRDefault="00356619">
      <w:r>
        <w:separator/>
      </w:r>
    </w:p>
  </w:footnote>
  <w:footnote w:type="continuationSeparator" w:id="0">
    <w:p w14:paraId="568640DA" w14:textId="77777777" w:rsidR="00356619" w:rsidRDefault="00356619" w:rsidP="00313492">
      <w:r>
        <w:continuationSeparator/>
      </w:r>
    </w:p>
    <w:p w14:paraId="7772CCE6" w14:textId="77777777" w:rsidR="00356619" w:rsidRDefault="00356619" w:rsidP="00313492"/>
    <w:p w14:paraId="0A2B8E5E" w14:textId="77777777" w:rsidR="00356619" w:rsidRDefault="003566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56AE5" w14:textId="77777777" w:rsidR="00C15DE4" w:rsidRDefault="00C15DE4" w:rsidP="00313492">
    <w:pPr>
      <w:pStyle w:val="Header"/>
    </w:pPr>
    <w:r w:rsidRPr="00A77E62">
      <w:rPr>
        <w:noProof/>
        <w:lang w:val="en-AU" w:eastAsia="en-AU"/>
      </w:rPr>
      <w:drawing>
        <wp:anchor distT="0" distB="0" distL="114300" distR="114300" simplePos="0" relativeHeight="251659264" behindDoc="0" locked="0" layoutInCell="1" allowOverlap="1" wp14:anchorId="644C912C" wp14:editId="686A341A">
          <wp:simplePos x="0" y="0"/>
          <wp:positionH relativeFrom="column">
            <wp:posOffset>5710555</wp:posOffset>
          </wp:positionH>
          <wp:positionV relativeFrom="paragraph">
            <wp:posOffset>-170180</wp:posOffset>
          </wp:positionV>
          <wp:extent cx="914400" cy="6248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AU" w:eastAsia="en-AU"/>
      </w:rPr>
      <w:drawing>
        <wp:anchor distT="0" distB="0" distL="114300" distR="114300" simplePos="0" relativeHeight="251662336" behindDoc="1" locked="0" layoutInCell="1" allowOverlap="1" wp14:anchorId="4D5DB198" wp14:editId="1E73007E">
          <wp:simplePos x="0" y="0"/>
          <wp:positionH relativeFrom="column">
            <wp:posOffset>-708660</wp:posOffset>
          </wp:positionH>
          <wp:positionV relativeFrom="paragraph">
            <wp:posOffset>-453390</wp:posOffset>
          </wp:positionV>
          <wp:extent cx="7572375" cy="93726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BF95F" w14:textId="77777777" w:rsidR="00C15DE4" w:rsidRDefault="00C15DE4" w:rsidP="00313492">
    <w:pPr>
      <w:pStyle w:val="Header"/>
    </w:pPr>
    <w:r w:rsidRPr="00BD124E">
      <w:rPr>
        <w:noProof/>
        <w:lang w:val="en-AU" w:eastAsia="en-AU"/>
      </w:rPr>
      <w:drawing>
        <wp:anchor distT="0" distB="0" distL="114300" distR="114300" simplePos="0" relativeHeight="251650048" behindDoc="1" locked="0" layoutInCell="1" allowOverlap="1" wp14:anchorId="3CE6A74F" wp14:editId="77AD4AC0">
          <wp:simplePos x="0" y="0"/>
          <wp:positionH relativeFrom="page">
            <wp:posOffset>10731</wp:posOffset>
          </wp:positionH>
          <wp:positionV relativeFrom="page">
            <wp:posOffset>10795</wp:posOffset>
          </wp:positionV>
          <wp:extent cx="7614000" cy="10746000"/>
          <wp:effectExtent l="0" t="0" r="6350" b="0"/>
          <wp:wrapNone/>
          <wp:docPr id="20" name="Picture 2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54144" behindDoc="1" locked="0" layoutInCell="1" allowOverlap="1" wp14:anchorId="4E19ABC6" wp14:editId="49DFA6DE">
          <wp:simplePos x="0" y="0"/>
          <wp:positionH relativeFrom="page">
            <wp:posOffset>6362065</wp:posOffset>
          </wp:positionH>
          <wp:positionV relativeFrom="page">
            <wp:posOffset>212725</wp:posOffset>
          </wp:positionV>
          <wp:extent cx="1080000" cy="795600"/>
          <wp:effectExtent l="0" t="0" r="0" b="0"/>
          <wp:wrapNone/>
          <wp:docPr id="26" name="Picture 26"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6C249" w14:textId="77777777" w:rsidR="00C15DE4" w:rsidRDefault="00C15DE4" w:rsidP="00313492">
    <w:pPr>
      <w:pStyle w:val="Header"/>
    </w:pPr>
  </w:p>
  <w:p w14:paraId="220E3DCC" w14:textId="77777777" w:rsidR="00C15DE4" w:rsidRDefault="00C15DE4" w:rsidP="00313492">
    <w:pPr>
      <w:pStyle w:val="Header"/>
    </w:pPr>
    <w:r w:rsidRPr="00BD124E">
      <w:rPr>
        <w:noProof/>
        <w:lang w:val="en-AU" w:eastAsia="en-AU"/>
      </w:rPr>
      <w:drawing>
        <wp:anchor distT="0" distB="0" distL="114300" distR="114300" simplePos="0" relativeHeight="251677696" behindDoc="1" locked="0" layoutInCell="1" allowOverlap="1" wp14:anchorId="66FD2120" wp14:editId="17ECA4DD">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AU" w:eastAsia="en-AU"/>
      </w:rPr>
      <w:drawing>
        <wp:anchor distT="0" distB="0" distL="114300" distR="114300" simplePos="0" relativeHeight="251678720" behindDoc="1" locked="0" layoutInCell="1" allowOverlap="1" wp14:anchorId="6C7D7CC3" wp14:editId="252833D0">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981886"/>
    <w:lvl w:ilvl="0">
      <w:start w:val="1"/>
      <w:numFmt w:val="decimal"/>
      <w:lvlText w:val="%1."/>
      <w:lvlJc w:val="left"/>
      <w:pPr>
        <w:tabs>
          <w:tab w:val="num" w:pos="360"/>
        </w:tabs>
        <w:ind w:left="360" w:hanging="360"/>
      </w:pPr>
    </w:lvl>
  </w:abstractNum>
  <w:abstractNum w:abstractNumId="9">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37D1184"/>
    <w:multiLevelType w:val="hybridMultilevel"/>
    <w:tmpl w:val="518E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nsid w:val="1B7E5646"/>
    <w:multiLevelType w:val="hybridMultilevel"/>
    <w:tmpl w:val="0302A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D70CF7"/>
    <w:multiLevelType w:val="hybridMultilevel"/>
    <w:tmpl w:val="48A8EC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E067F33"/>
    <w:multiLevelType w:val="hybridMultilevel"/>
    <w:tmpl w:val="35649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15D1ACC"/>
    <w:multiLevelType w:val="hybridMultilevel"/>
    <w:tmpl w:val="A1EC86B0"/>
    <w:lvl w:ilvl="0" w:tplc="041D0001">
      <w:start w:val="1"/>
      <w:numFmt w:val="bullet"/>
      <w:lvlText w:val=""/>
      <w:lvlJc w:val="left"/>
      <w:pPr>
        <w:ind w:left="1004" w:hanging="360"/>
      </w:pPr>
      <w:rPr>
        <w:rFonts w:ascii="Symbol" w:hAnsi="Symbol" w:hint="default"/>
      </w:rPr>
    </w:lvl>
    <w:lvl w:ilvl="1" w:tplc="041D0003">
      <w:start w:val="1"/>
      <w:numFmt w:val="bullet"/>
      <w:lvlText w:val="o"/>
      <w:lvlJc w:val="left"/>
      <w:pPr>
        <w:ind w:left="1724" w:hanging="360"/>
      </w:pPr>
      <w:rPr>
        <w:rFonts w:ascii="Courier New" w:hAnsi="Courier New" w:hint="default"/>
      </w:rPr>
    </w:lvl>
    <w:lvl w:ilvl="2" w:tplc="041D0005">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22">
    <w:nsid w:val="5A3C7BE7"/>
    <w:multiLevelType w:val="hybridMultilevel"/>
    <w:tmpl w:val="41BC2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C876054"/>
    <w:multiLevelType w:val="hybridMultilevel"/>
    <w:tmpl w:val="67DE1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1D0D54"/>
    <w:multiLevelType w:val="hybridMultilevel"/>
    <w:tmpl w:val="FB06DB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8DF5C2E"/>
    <w:multiLevelType w:val="hybridMultilevel"/>
    <w:tmpl w:val="1DB87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7"/>
  </w:num>
  <w:num w:numId="14">
    <w:abstractNumId w:val="11"/>
    <w:lvlOverride w:ilvl="0">
      <w:startOverride w:val="1"/>
    </w:lvlOverride>
  </w:num>
  <w:num w:numId="15">
    <w:abstractNumId w:val="16"/>
  </w:num>
  <w:num w:numId="16">
    <w:abstractNumId w:val="13"/>
  </w:num>
  <w:num w:numId="17">
    <w:abstractNumId w:val="10"/>
  </w:num>
  <w:num w:numId="18">
    <w:abstractNumId w:val="25"/>
  </w:num>
  <w:num w:numId="19">
    <w:abstractNumId w:val="15"/>
  </w:num>
  <w:num w:numId="20">
    <w:abstractNumId w:val="21"/>
  </w:num>
  <w:num w:numId="21">
    <w:abstractNumId w:val="23"/>
  </w:num>
  <w:num w:numId="22">
    <w:abstractNumId w:val="19"/>
  </w:num>
  <w:num w:numId="23">
    <w:abstractNumId w:val="24"/>
  </w:num>
  <w:num w:numId="24">
    <w:abstractNumId w:val="12"/>
  </w:num>
  <w:num w:numId="25">
    <w:abstractNumId w:val="26"/>
  </w:num>
  <w:num w:numId="26">
    <w:abstractNumId w:val="20"/>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GB" w:vendorID="64" w:dllVersion="131078" w:nlCheck="1" w:checkStyle="0"/>
  <w:activeWritingStyle w:appName="MSWord" w:lang="en-CA" w:vendorID="64" w:dllVersion="131078" w:nlCheck="1" w:checkStyle="0"/>
  <w:activeWritingStyle w:appName="MSWord" w:lang="en-AU" w:vendorID="64" w:dllVersion="131078" w:nlCheck="1" w:checkStyle="1"/>
  <w:activeWritingStyle w:appName="MSWord" w:lang="en-US"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00305"/>
    <w:rsid w:val="00002D44"/>
    <w:rsid w:val="00017C04"/>
    <w:rsid w:val="0003526B"/>
    <w:rsid w:val="00050DCE"/>
    <w:rsid w:val="00052F6D"/>
    <w:rsid w:val="00057493"/>
    <w:rsid w:val="00066641"/>
    <w:rsid w:val="000B040B"/>
    <w:rsid w:val="000C08C3"/>
    <w:rsid w:val="000E0E59"/>
    <w:rsid w:val="000E219D"/>
    <w:rsid w:val="000E45B3"/>
    <w:rsid w:val="000E7157"/>
    <w:rsid w:val="000F4A5C"/>
    <w:rsid w:val="000F5671"/>
    <w:rsid w:val="00105AAB"/>
    <w:rsid w:val="001172EF"/>
    <w:rsid w:val="0012553C"/>
    <w:rsid w:val="001306DC"/>
    <w:rsid w:val="00134547"/>
    <w:rsid w:val="001743E7"/>
    <w:rsid w:val="00192D2B"/>
    <w:rsid w:val="001A554B"/>
    <w:rsid w:val="001C15EE"/>
    <w:rsid w:val="001C2B30"/>
    <w:rsid w:val="001C5F88"/>
    <w:rsid w:val="001E4FDC"/>
    <w:rsid w:val="0020418D"/>
    <w:rsid w:val="00210EF3"/>
    <w:rsid w:val="00217673"/>
    <w:rsid w:val="00264847"/>
    <w:rsid w:val="0028687C"/>
    <w:rsid w:val="00295D48"/>
    <w:rsid w:val="002A7AA9"/>
    <w:rsid w:val="002B1320"/>
    <w:rsid w:val="002B5BFC"/>
    <w:rsid w:val="002D2E0E"/>
    <w:rsid w:val="002F6861"/>
    <w:rsid w:val="00300343"/>
    <w:rsid w:val="003133A3"/>
    <w:rsid w:val="00313492"/>
    <w:rsid w:val="003147E8"/>
    <w:rsid w:val="0032135D"/>
    <w:rsid w:val="00356619"/>
    <w:rsid w:val="00363918"/>
    <w:rsid w:val="00364B47"/>
    <w:rsid w:val="0038099A"/>
    <w:rsid w:val="00381628"/>
    <w:rsid w:val="003A0B41"/>
    <w:rsid w:val="003A3137"/>
    <w:rsid w:val="003D03B6"/>
    <w:rsid w:val="004021C3"/>
    <w:rsid w:val="00413188"/>
    <w:rsid w:val="004152AD"/>
    <w:rsid w:val="0043265F"/>
    <w:rsid w:val="00446DC8"/>
    <w:rsid w:val="00450C1D"/>
    <w:rsid w:val="004605D7"/>
    <w:rsid w:val="00462CB3"/>
    <w:rsid w:val="00465E07"/>
    <w:rsid w:val="00484D3D"/>
    <w:rsid w:val="004A6027"/>
    <w:rsid w:val="004A7637"/>
    <w:rsid w:val="004B6102"/>
    <w:rsid w:val="004B6219"/>
    <w:rsid w:val="004B7B8E"/>
    <w:rsid w:val="004C77A7"/>
    <w:rsid w:val="004D3337"/>
    <w:rsid w:val="00510F90"/>
    <w:rsid w:val="0051761D"/>
    <w:rsid w:val="00544524"/>
    <w:rsid w:val="00596AD9"/>
    <w:rsid w:val="005C1F3D"/>
    <w:rsid w:val="005F01CC"/>
    <w:rsid w:val="006023B5"/>
    <w:rsid w:val="00630EB3"/>
    <w:rsid w:val="00673AA4"/>
    <w:rsid w:val="0068739B"/>
    <w:rsid w:val="00691BA8"/>
    <w:rsid w:val="00692D20"/>
    <w:rsid w:val="006A22D6"/>
    <w:rsid w:val="006C35F0"/>
    <w:rsid w:val="006E26EF"/>
    <w:rsid w:val="006E6918"/>
    <w:rsid w:val="00735A7E"/>
    <w:rsid w:val="0073753A"/>
    <w:rsid w:val="00760FA5"/>
    <w:rsid w:val="00781DEF"/>
    <w:rsid w:val="007A4C1D"/>
    <w:rsid w:val="007C4BB2"/>
    <w:rsid w:val="007C4E64"/>
    <w:rsid w:val="007D01F5"/>
    <w:rsid w:val="007D4CD9"/>
    <w:rsid w:val="007F212B"/>
    <w:rsid w:val="008106E6"/>
    <w:rsid w:val="008158B9"/>
    <w:rsid w:val="008362E2"/>
    <w:rsid w:val="008429C5"/>
    <w:rsid w:val="00846FBB"/>
    <w:rsid w:val="008827AA"/>
    <w:rsid w:val="00887D98"/>
    <w:rsid w:val="008A3942"/>
    <w:rsid w:val="008C37A9"/>
    <w:rsid w:val="008D0279"/>
    <w:rsid w:val="008F5CF8"/>
    <w:rsid w:val="0092112F"/>
    <w:rsid w:val="00941D23"/>
    <w:rsid w:val="00942CA4"/>
    <w:rsid w:val="00947393"/>
    <w:rsid w:val="00951146"/>
    <w:rsid w:val="00977D16"/>
    <w:rsid w:val="0098297B"/>
    <w:rsid w:val="00987A9F"/>
    <w:rsid w:val="00992258"/>
    <w:rsid w:val="009B468B"/>
    <w:rsid w:val="009E0A51"/>
    <w:rsid w:val="00A028F8"/>
    <w:rsid w:val="00A02C02"/>
    <w:rsid w:val="00A11EB6"/>
    <w:rsid w:val="00A77E62"/>
    <w:rsid w:val="00A96AFC"/>
    <w:rsid w:val="00AD1D05"/>
    <w:rsid w:val="00AE3350"/>
    <w:rsid w:val="00AE7257"/>
    <w:rsid w:val="00B019EC"/>
    <w:rsid w:val="00B11358"/>
    <w:rsid w:val="00B40AE0"/>
    <w:rsid w:val="00B4527A"/>
    <w:rsid w:val="00B62BC1"/>
    <w:rsid w:val="00B81CAD"/>
    <w:rsid w:val="00B84FE8"/>
    <w:rsid w:val="00B93DB7"/>
    <w:rsid w:val="00BA37FD"/>
    <w:rsid w:val="00BD124E"/>
    <w:rsid w:val="00BD6302"/>
    <w:rsid w:val="00BE3BAD"/>
    <w:rsid w:val="00BE57EF"/>
    <w:rsid w:val="00C15DE4"/>
    <w:rsid w:val="00C508CC"/>
    <w:rsid w:val="00C6630B"/>
    <w:rsid w:val="00C77D08"/>
    <w:rsid w:val="00C81243"/>
    <w:rsid w:val="00CC5E47"/>
    <w:rsid w:val="00CD3200"/>
    <w:rsid w:val="00D04318"/>
    <w:rsid w:val="00D04BE0"/>
    <w:rsid w:val="00D22F0A"/>
    <w:rsid w:val="00D333DE"/>
    <w:rsid w:val="00D55A32"/>
    <w:rsid w:val="00D939D2"/>
    <w:rsid w:val="00DA2F0E"/>
    <w:rsid w:val="00DA3F51"/>
    <w:rsid w:val="00DA68E9"/>
    <w:rsid w:val="00DE0020"/>
    <w:rsid w:val="00DF25B9"/>
    <w:rsid w:val="00E0073F"/>
    <w:rsid w:val="00E355A4"/>
    <w:rsid w:val="00E80367"/>
    <w:rsid w:val="00ED400C"/>
    <w:rsid w:val="00EF6E85"/>
    <w:rsid w:val="00F0109D"/>
    <w:rsid w:val="00F4251E"/>
    <w:rsid w:val="00F70023"/>
    <w:rsid w:val="00F729AF"/>
    <w:rsid w:val="00FA0688"/>
    <w:rsid w:val="00FA6F10"/>
    <w:rsid w:val="00FA7498"/>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0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ListParagraphChar">
    <w:name w:val="List Paragraph Char"/>
    <w:basedOn w:val="DefaultParagraphFont"/>
    <w:link w:val="ListParagraph"/>
    <w:uiPriority w:val="34"/>
    <w:rsid w:val="00A11EB6"/>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ListParagraphChar">
    <w:name w:val="List Paragraph Char"/>
    <w:basedOn w:val="DefaultParagraphFont"/>
    <w:link w:val="ListParagraph"/>
    <w:uiPriority w:val="34"/>
    <w:rsid w:val="00A11EB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A4434-C367-465B-8527-2425BD88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48</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jarrad</cp:lastModifiedBy>
  <cp:revision>13</cp:revision>
  <cp:lastPrinted>2014-07-24T15:51:00Z</cp:lastPrinted>
  <dcterms:created xsi:type="dcterms:W3CDTF">2015-08-09T12:01:00Z</dcterms:created>
  <dcterms:modified xsi:type="dcterms:W3CDTF">2015-08-09T20:39:00Z</dcterms:modified>
</cp:coreProperties>
</file>