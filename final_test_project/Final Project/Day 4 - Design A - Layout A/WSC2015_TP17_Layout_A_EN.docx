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80CCD" w14:textId="77777777" w:rsidR="00F5403C" w:rsidRPr="000E0E59" w:rsidRDefault="00F5403C" w:rsidP="00F5403C">
      <w:pPr>
        <w:pStyle w:val="Title"/>
      </w:pPr>
      <w:r w:rsidRPr="001C2B30">
        <w:t xml:space="preserve">Test Project </w:t>
      </w:r>
    </w:p>
    <w:p w14:paraId="52D0236F" w14:textId="77777777" w:rsidR="00F5403C" w:rsidRDefault="00F5403C" w:rsidP="00F5403C"/>
    <w:p w14:paraId="15EC490C" w14:textId="77777777" w:rsidR="00F5403C" w:rsidRDefault="00F5403C" w:rsidP="00F5403C"/>
    <w:p w14:paraId="24BAFE2B" w14:textId="5AA792FC" w:rsidR="00F5403C" w:rsidRDefault="00F5403C" w:rsidP="00F5403C">
      <w:pPr>
        <w:pStyle w:val="Subtitle"/>
      </w:pPr>
      <w:r>
        <w:t>Layout A</w:t>
      </w:r>
    </w:p>
    <w:p w14:paraId="34B582ED" w14:textId="77777777" w:rsidR="00F5403C" w:rsidRDefault="00F5403C" w:rsidP="00F5403C">
      <w:pPr>
        <w:rPr>
          <w:lang w:val="en-AU"/>
        </w:rPr>
      </w:pPr>
    </w:p>
    <w:p w14:paraId="326C86A1" w14:textId="77777777" w:rsidR="00F5403C" w:rsidRDefault="00F5403C" w:rsidP="00F5403C">
      <w:pPr>
        <w:rPr>
          <w:lang w:val="en-AU"/>
        </w:rPr>
      </w:pPr>
    </w:p>
    <w:p w14:paraId="0875A1BD" w14:textId="77777777" w:rsidR="00F5403C" w:rsidRDefault="00F5403C" w:rsidP="00F5403C">
      <w:pPr>
        <w:rPr>
          <w:lang w:val="en-AU"/>
        </w:rPr>
      </w:pPr>
    </w:p>
    <w:p w14:paraId="23CA7B92" w14:textId="77777777" w:rsidR="00F5403C" w:rsidRPr="00C6630B" w:rsidRDefault="00F5403C" w:rsidP="00F5403C">
      <w:pPr>
        <w:rPr>
          <w:b/>
          <w:sz w:val="28"/>
          <w:szCs w:val="28"/>
          <w:lang w:val="en-AU"/>
        </w:rPr>
      </w:pPr>
      <w:r w:rsidRPr="00C6630B">
        <w:rPr>
          <w:b/>
          <w:sz w:val="28"/>
          <w:szCs w:val="28"/>
          <w:lang w:val="en-AU"/>
        </w:rPr>
        <w:t>Submitted by:</w:t>
      </w:r>
    </w:p>
    <w:p w14:paraId="76FB9365" w14:textId="274BDB11" w:rsidR="00F5403C" w:rsidRDefault="00F5403C" w:rsidP="00F5403C">
      <w:pPr>
        <w:rPr>
          <w:sz w:val="28"/>
          <w:szCs w:val="28"/>
          <w:lang w:val="en-AU"/>
        </w:rPr>
      </w:pPr>
      <w:r w:rsidRPr="00BF0865">
        <w:rPr>
          <w:sz w:val="28"/>
          <w:szCs w:val="28"/>
          <w:lang w:val="en-AU"/>
        </w:rPr>
        <w:t>Seng Hin Mak MO</w:t>
      </w:r>
    </w:p>
    <w:p w14:paraId="241FDE3D" w14:textId="77777777" w:rsidR="00F5403C" w:rsidRDefault="00F5403C" w:rsidP="00F5403C">
      <w:pPr>
        <w:rPr>
          <w:color w:val="3366FF"/>
          <w:sz w:val="28"/>
          <w:szCs w:val="28"/>
          <w:lang w:val="en-AU"/>
        </w:rPr>
      </w:pPr>
    </w:p>
    <w:p w14:paraId="2C527ECE" w14:textId="0E0BFBE6" w:rsidR="00F5403C" w:rsidRDefault="00F5403C" w:rsidP="00F5403C">
      <w:pPr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Competition Time:</w:t>
      </w:r>
    </w:p>
    <w:p w14:paraId="73D77B13" w14:textId="77777777" w:rsidR="00F5403C" w:rsidRDefault="00F5403C" w:rsidP="00F5403C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3 hours</w:t>
      </w:r>
    </w:p>
    <w:p w14:paraId="09FD7856" w14:textId="77777777" w:rsidR="00D6642C" w:rsidRDefault="00D6642C" w:rsidP="00F5403C">
      <w:pPr>
        <w:rPr>
          <w:sz w:val="28"/>
          <w:szCs w:val="28"/>
          <w:lang w:val="en-AU"/>
        </w:rPr>
      </w:pPr>
    </w:p>
    <w:p w14:paraId="7D4DCAD4" w14:textId="77777777" w:rsidR="00D6642C" w:rsidRDefault="00D6642C" w:rsidP="00D6642C">
      <w:pPr>
        <w:spacing w:line="240" w:lineRule="auto"/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Assessment Browser:</w:t>
      </w:r>
    </w:p>
    <w:p w14:paraId="2C6B3455" w14:textId="02736E00" w:rsidR="00D6642C" w:rsidRPr="007111F6" w:rsidRDefault="009F6B71" w:rsidP="00D6642C">
      <w:pPr>
        <w:spacing w:line="240" w:lineRule="auto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Firefox </w:t>
      </w:r>
      <w:r w:rsidR="00652431">
        <w:rPr>
          <w:sz w:val="28"/>
          <w:szCs w:val="28"/>
          <w:lang w:val="en-AU"/>
        </w:rPr>
        <w:t>D</w:t>
      </w:r>
      <w:r>
        <w:rPr>
          <w:sz w:val="28"/>
          <w:szCs w:val="28"/>
          <w:lang w:val="en-AU"/>
        </w:rPr>
        <w:t>ev</w:t>
      </w:r>
      <w:r w:rsidR="00C1245D">
        <w:rPr>
          <w:sz w:val="28"/>
          <w:szCs w:val="28"/>
          <w:lang w:val="en-AU"/>
        </w:rPr>
        <w:t>eloper</w:t>
      </w:r>
      <w:r w:rsidR="00F76A2C">
        <w:rPr>
          <w:sz w:val="28"/>
          <w:szCs w:val="28"/>
          <w:lang w:val="en-AU"/>
        </w:rPr>
        <w:t xml:space="preserve"> </w:t>
      </w:r>
      <w:r w:rsidR="00652431">
        <w:rPr>
          <w:sz w:val="28"/>
          <w:szCs w:val="28"/>
          <w:lang w:val="en-AU"/>
        </w:rPr>
        <w:t>E</w:t>
      </w:r>
      <w:r w:rsidR="00F76A2C">
        <w:rPr>
          <w:sz w:val="28"/>
          <w:szCs w:val="28"/>
          <w:lang w:val="en-AU"/>
        </w:rPr>
        <w:t xml:space="preserve">dition </w:t>
      </w:r>
    </w:p>
    <w:p w14:paraId="5BFE427F" w14:textId="77777777" w:rsidR="00D6642C" w:rsidRDefault="00D6642C" w:rsidP="00F5403C"/>
    <w:p w14:paraId="6A348EF7" w14:textId="77777777" w:rsidR="00B92351" w:rsidRPr="00B92351" w:rsidRDefault="00B92351" w:rsidP="00F75CEC">
      <w:pPr>
        <w:rPr>
          <w:b/>
          <w:sz w:val="28"/>
          <w:szCs w:val="28"/>
          <w:lang w:val="en-AU"/>
        </w:rPr>
      </w:pPr>
    </w:p>
    <w:p w14:paraId="2C5B08B6" w14:textId="77777777" w:rsidR="008827AA" w:rsidRDefault="008827AA" w:rsidP="001C2B30">
      <w:pPr>
        <w:rPr>
          <w:lang w:val="en-AU"/>
        </w:rPr>
      </w:pPr>
    </w:p>
    <w:p w14:paraId="2FE66E65" w14:textId="5C3A4578" w:rsidR="001C2B30" w:rsidRPr="007F212B" w:rsidRDefault="001C2B30" w:rsidP="00F75CEC">
      <w:pPr>
        <w:pStyle w:val="ListBullet"/>
        <w:rPr>
          <w:lang w:val="en-AU"/>
        </w:rPr>
        <w:sectPr w:rsidR="001C2B30" w:rsidRPr="007F212B" w:rsidSect="001C5F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50C15C7B" w14:textId="77777777" w:rsidR="001C2B30" w:rsidRDefault="001C2B30" w:rsidP="001C2B30">
      <w:pPr>
        <w:pStyle w:val="Heading2"/>
      </w:pPr>
      <w:r w:rsidRPr="001C2B30">
        <w:lastRenderedPageBreak/>
        <w:t xml:space="preserve">Introduction </w:t>
      </w:r>
    </w:p>
    <w:p w14:paraId="273C9B99" w14:textId="2C341360" w:rsidR="00A50A17" w:rsidRPr="00F45A14" w:rsidRDefault="00F45A14" w:rsidP="00BC3BE0">
      <w:pPr>
        <w:spacing w:after="240"/>
        <w:rPr>
          <w:lang w:val="en-US"/>
        </w:rPr>
      </w:pPr>
      <w:r w:rsidRPr="00F45A14">
        <w:rPr>
          <w:lang w:val="en-US"/>
        </w:rPr>
        <w:t xml:space="preserve">You need to implement a layout for a </w:t>
      </w:r>
      <w:r w:rsidR="00A50A17">
        <w:rPr>
          <w:lang w:val="en-US"/>
        </w:rPr>
        <w:t>company</w:t>
      </w:r>
      <w:r w:rsidRPr="00F45A14">
        <w:rPr>
          <w:lang w:val="en-US"/>
        </w:rPr>
        <w:t xml:space="preserve"> called </w:t>
      </w:r>
      <w:r w:rsidR="00C47B1D">
        <w:rPr>
          <w:lang w:val="en-US"/>
        </w:rPr>
        <w:t>Hotel V</w:t>
      </w:r>
      <w:r w:rsidRPr="00F45A14">
        <w:rPr>
          <w:lang w:val="en-US"/>
        </w:rPr>
        <w:t xml:space="preserve">. The UI designer has designed the interfaces for you to make use of. You can find the design in the </w:t>
      </w:r>
      <w:r w:rsidR="00A50A17">
        <w:rPr>
          <w:lang w:val="en-US"/>
        </w:rPr>
        <w:t>media</w:t>
      </w:r>
      <w:r w:rsidRPr="00F45A14">
        <w:rPr>
          <w:lang w:val="en-US"/>
        </w:rPr>
        <w:t xml:space="preserve"> files supplied.</w:t>
      </w:r>
    </w:p>
    <w:p w14:paraId="42A59170" w14:textId="5D7FDC10" w:rsidR="001832AC" w:rsidRDefault="00F45A14" w:rsidP="00BC3BE0">
      <w:pPr>
        <w:spacing w:after="240"/>
        <w:rPr>
          <w:lang w:val="en-US"/>
        </w:rPr>
      </w:pPr>
      <w:r w:rsidRPr="00F45A14">
        <w:rPr>
          <w:lang w:val="en-US"/>
        </w:rPr>
        <w:t>We want you to follow the design to implement the layout by using HTML and CSS.</w:t>
      </w:r>
      <w:r w:rsidR="00093E94">
        <w:rPr>
          <w:lang w:val="en-US"/>
        </w:rPr>
        <w:t xml:space="preserve"> </w:t>
      </w:r>
      <w:r w:rsidR="001832AC">
        <w:rPr>
          <w:lang w:val="en-US"/>
        </w:rPr>
        <w:t xml:space="preserve">The order and position of the sections should match </w:t>
      </w:r>
      <w:r w:rsidR="00C1245D">
        <w:rPr>
          <w:lang w:val="en-US"/>
        </w:rPr>
        <w:t xml:space="preserve">all </w:t>
      </w:r>
      <w:r w:rsidR="001832AC">
        <w:rPr>
          <w:lang w:val="en-US"/>
        </w:rPr>
        <w:t xml:space="preserve">the </w:t>
      </w:r>
      <w:r w:rsidR="00C1245D">
        <w:rPr>
          <w:lang w:val="en-US"/>
        </w:rPr>
        <w:t xml:space="preserve">provided </w:t>
      </w:r>
      <w:r w:rsidR="001832AC">
        <w:rPr>
          <w:lang w:val="en-US"/>
        </w:rPr>
        <w:t>design</w:t>
      </w:r>
      <w:r w:rsidR="004E7D21">
        <w:rPr>
          <w:lang w:val="en-US"/>
        </w:rPr>
        <w:t>s when scaling the browser window</w:t>
      </w:r>
      <w:r w:rsidR="001832AC">
        <w:rPr>
          <w:lang w:val="en-US"/>
        </w:rPr>
        <w:t>.</w:t>
      </w:r>
    </w:p>
    <w:p w14:paraId="5B602EB8" w14:textId="54E6CCF1" w:rsidR="007F212B" w:rsidRPr="00BC3BE0" w:rsidRDefault="00A50A17" w:rsidP="00BC3BE0">
      <w:pPr>
        <w:spacing w:after="240"/>
        <w:rPr>
          <w:lang w:val="en-US"/>
        </w:rPr>
      </w:pPr>
      <w:r>
        <w:rPr>
          <w:lang w:val="en-US"/>
        </w:rPr>
        <w:t>There is an interactive photo gallery -</w:t>
      </w:r>
      <w:r w:rsidR="00F45A14" w:rsidRPr="00F45A14">
        <w:rPr>
          <w:lang w:val="en-US"/>
        </w:rPr>
        <w:t xml:space="preserve"> it is based on canvas and JavaScript. You have been provided with the JavaScript for the interaction required. You will only need to set the canvas ID to “photo-gallery” to make the photos gallery’s interaction work.</w:t>
      </w:r>
    </w:p>
    <w:p w14:paraId="13ED2143" w14:textId="77777777" w:rsidR="001C2B30" w:rsidRDefault="001C2B30" w:rsidP="001C2B30">
      <w:pPr>
        <w:pStyle w:val="Heading2"/>
      </w:pPr>
      <w:r w:rsidRPr="001C2B30">
        <w:t>Description of project and tasks</w:t>
      </w:r>
    </w:p>
    <w:p w14:paraId="087AAD2B" w14:textId="0E961249" w:rsidR="0068739B" w:rsidRDefault="00A50A17" w:rsidP="001C2B30">
      <w:pPr>
        <w:rPr>
          <w:lang w:val="en-US"/>
        </w:rPr>
      </w:pPr>
      <w:r>
        <w:rPr>
          <w:lang w:val="en-US"/>
        </w:rPr>
        <w:t>The</w:t>
      </w:r>
      <w:r w:rsidR="0064642A" w:rsidRPr="0064642A">
        <w:rPr>
          <w:lang w:val="en-US"/>
        </w:rPr>
        <w:t xml:space="preserve"> following s</w:t>
      </w:r>
      <w:r>
        <w:rPr>
          <w:lang w:val="en-US"/>
        </w:rPr>
        <w:t>ections</w:t>
      </w:r>
      <w:r w:rsidR="0064642A" w:rsidRPr="0064642A">
        <w:rPr>
          <w:lang w:val="en-US"/>
        </w:rPr>
        <w:t xml:space="preserve"> need to </w:t>
      </w:r>
      <w:r>
        <w:rPr>
          <w:lang w:val="en-US"/>
        </w:rPr>
        <w:t>be implemented in your layout:</w:t>
      </w:r>
    </w:p>
    <w:p w14:paraId="539A2147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Website Heading</w:t>
      </w:r>
    </w:p>
    <w:p w14:paraId="5AFB8C64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Room booking form</w:t>
      </w:r>
    </w:p>
    <w:p w14:paraId="7F45ABDF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Header navigation</w:t>
      </w:r>
    </w:p>
    <w:p w14:paraId="2EDF7828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Sub navigation</w:t>
      </w:r>
    </w:p>
    <w:p w14:paraId="4E1170F8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“Meeting and Events” section</w:t>
      </w:r>
    </w:p>
    <w:p w14:paraId="0E27BD27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Map and location</w:t>
      </w:r>
    </w:p>
    <w:p w14:paraId="25903997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Check in and out</w:t>
      </w:r>
    </w:p>
    <w:p w14:paraId="28FE2714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“Things to do” Advertisement</w:t>
      </w:r>
    </w:p>
    <w:p w14:paraId="392E0036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Photo gallery</w:t>
      </w:r>
    </w:p>
    <w:p w14:paraId="34CAD835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Testimonials</w:t>
      </w:r>
    </w:p>
    <w:p w14:paraId="64D532C2" w14:textId="77777777" w:rsidR="00F45A14" w:rsidRPr="00F45A14" w:rsidRDefault="00F45A14" w:rsidP="00F45A14">
      <w:pPr>
        <w:pStyle w:val="ListParagraph"/>
        <w:numPr>
          <w:ilvl w:val="0"/>
          <w:numId w:val="20"/>
        </w:numPr>
        <w:rPr>
          <w:lang w:val="en-US"/>
        </w:rPr>
      </w:pPr>
      <w:r w:rsidRPr="00F45A14">
        <w:rPr>
          <w:lang w:val="en-US"/>
        </w:rPr>
        <w:t>4 Footer sections</w:t>
      </w:r>
    </w:p>
    <w:p w14:paraId="5F04CD17" w14:textId="62091D95" w:rsidR="005D4B7A" w:rsidRDefault="00F45A14" w:rsidP="00F45A14">
      <w:pPr>
        <w:pStyle w:val="ListParagraph"/>
        <w:numPr>
          <w:ilvl w:val="0"/>
          <w:numId w:val="20"/>
        </w:numPr>
      </w:pPr>
      <w:r w:rsidRPr="00F45A14">
        <w:rPr>
          <w:lang w:val="en-US"/>
        </w:rPr>
        <w:t>Copyright section</w:t>
      </w:r>
      <w:r w:rsidR="005D4B7A">
        <w:rPr>
          <w:lang w:val="en-US"/>
        </w:rPr>
        <w:br/>
      </w:r>
    </w:p>
    <w:p w14:paraId="538D1698" w14:textId="77777777" w:rsidR="005D4B7A" w:rsidRPr="00CA0CC4" w:rsidRDefault="005D4B7A" w:rsidP="005D4B7A">
      <w:pPr>
        <w:rPr>
          <w:b/>
          <w:lang w:val="en-US"/>
        </w:rPr>
      </w:pPr>
      <w:r w:rsidRPr="00CA0CC4">
        <w:rPr>
          <w:b/>
          <w:lang w:val="en-US"/>
        </w:rPr>
        <w:t>JavaScript</w:t>
      </w:r>
    </w:p>
    <w:p w14:paraId="66A899E3" w14:textId="3A7A17FA" w:rsidR="005D4B7A" w:rsidRDefault="005D4B7A" w:rsidP="005D4B7A">
      <w:r>
        <w:t>This module</w:t>
      </w:r>
      <w:r w:rsidRPr="003329EE">
        <w:t xml:space="preserve"> tests your HTML and CSS skills. </w:t>
      </w:r>
      <w:r w:rsidR="00A50A17">
        <w:t>Competitors</w:t>
      </w:r>
      <w:r w:rsidRPr="003329EE">
        <w:t xml:space="preserve"> should not modify the given JavaScript code in this project. </w:t>
      </w:r>
      <w:r>
        <w:br/>
      </w:r>
    </w:p>
    <w:p w14:paraId="6D247D0B" w14:textId="50959B93" w:rsidR="005D4B7A" w:rsidRPr="00CA0CC4" w:rsidRDefault="006A2DEC" w:rsidP="005D4B7A">
      <w:pPr>
        <w:rPr>
          <w:b/>
          <w:lang w:val="en-US"/>
        </w:rPr>
      </w:pPr>
      <w:r>
        <w:rPr>
          <w:b/>
          <w:lang w:val="en-US"/>
        </w:rPr>
        <w:t>Visual</w:t>
      </w:r>
      <w:r w:rsidR="00C00956">
        <w:rPr>
          <w:b/>
          <w:lang w:val="en-US"/>
        </w:rPr>
        <w:t xml:space="preserve"> styles</w:t>
      </w:r>
    </w:p>
    <w:p w14:paraId="4B1828A3" w14:textId="78F6927B" w:rsidR="005D4B7A" w:rsidRDefault="00C00956" w:rsidP="005D4B7A">
      <w:pPr>
        <w:rPr>
          <w:lang w:val="en-US"/>
        </w:rPr>
      </w:pPr>
      <w:r>
        <w:rPr>
          <w:lang w:val="en-US"/>
        </w:rPr>
        <w:t>Header background color and block quote indicator are both in gold color.</w:t>
      </w:r>
      <w:r w:rsidR="00A50A17">
        <w:rPr>
          <w:lang w:val="en-US"/>
        </w:rPr>
        <w:br/>
      </w:r>
    </w:p>
    <w:p w14:paraId="0C71FBC2" w14:textId="09D360F5" w:rsidR="00C00956" w:rsidRDefault="00C00956" w:rsidP="005D4B7A">
      <w:pPr>
        <w:rPr>
          <w:lang w:val="en-US"/>
        </w:rPr>
      </w:pPr>
      <w:r>
        <w:rPr>
          <w:lang w:val="en-US"/>
        </w:rPr>
        <w:t>Footer has the following gradient background:</w:t>
      </w:r>
    </w:p>
    <w:p w14:paraId="162AFA5C" w14:textId="66593ABD" w:rsidR="00C00956" w:rsidRDefault="00C00956" w:rsidP="00C00956">
      <w:pPr>
        <w:ind w:left="720"/>
        <w:rPr>
          <w:lang w:val="en-US"/>
        </w:rPr>
      </w:pPr>
      <w:r>
        <w:rPr>
          <w:lang w:val="en-US"/>
        </w:rPr>
        <w:t>From: red 250, green 239, blue 202</w:t>
      </w:r>
    </w:p>
    <w:p w14:paraId="54C00A55" w14:textId="265E6F86" w:rsidR="00C00956" w:rsidRDefault="00C00956" w:rsidP="00C00956">
      <w:pPr>
        <w:ind w:left="720"/>
        <w:rPr>
          <w:lang w:val="en-US"/>
        </w:rPr>
      </w:pPr>
      <w:r>
        <w:rPr>
          <w:lang w:val="en-US"/>
        </w:rPr>
        <w:t>To: red 250, green 226, blue 143</w:t>
      </w:r>
      <w:r w:rsidR="00A50A17">
        <w:rPr>
          <w:lang w:val="en-US"/>
        </w:rPr>
        <w:br/>
      </w:r>
    </w:p>
    <w:p w14:paraId="3E5B670C" w14:textId="6BD99A78" w:rsidR="005D4B7A" w:rsidRDefault="005D4B7A" w:rsidP="005D4B7A">
      <w:r>
        <w:t>There is a text selection background color applied to the web page. The color follows the major color of th</w:t>
      </w:r>
      <w:r w:rsidR="00B80DEB">
        <w:t>e website, which is gold color.</w:t>
      </w:r>
      <w:r w:rsidR="00A50A17">
        <w:br/>
      </w:r>
    </w:p>
    <w:p w14:paraId="339495AB" w14:textId="4FB400A3" w:rsidR="00B80DEB" w:rsidRDefault="00B80DEB" w:rsidP="005D4B7A">
      <w:r>
        <w:t>The images of “Gathering”, “Meetings” and “Workshops” has image filters applied when inactive. The following is the setting provided by designer.</w:t>
      </w:r>
    </w:p>
    <w:p w14:paraId="47894C4C" w14:textId="16FF5D10" w:rsidR="00B80DEB" w:rsidRDefault="00B80DEB" w:rsidP="00B80DEB">
      <w:pPr>
        <w:ind w:left="720"/>
      </w:pPr>
      <w:r>
        <w:t>Grayscale: 90%</w:t>
      </w:r>
    </w:p>
    <w:p w14:paraId="3F67D4D0" w14:textId="1607CC62" w:rsidR="00B80DEB" w:rsidRDefault="00B80DEB" w:rsidP="00B80DEB">
      <w:pPr>
        <w:ind w:left="720"/>
      </w:pPr>
      <w:r>
        <w:t>Brightness: 120%</w:t>
      </w:r>
      <w:r w:rsidR="00A50A17">
        <w:br/>
      </w:r>
    </w:p>
    <w:p w14:paraId="1844AA07" w14:textId="06B695D7" w:rsidR="00B80DEB" w:rsidRDefault="00B80DEB" w:rsidP="00C00956">
      <w:r>
        <w:t>The filter is reset on mouse hover.</w:t>
      </w:r>
    </w:p>
    <w:p w14:paraId="7E80FC86" w14:textId="77777777" w:rsidR="001041E6" w:rsidRDefault="001041E6" w:rsidP="00C00956"/>
    <w:p w14:paraId="45B3E448" w14:textId="4321DF7D" w:rsidR="001041E6" w:rsidRPr="005D4B7A" w:rsidRDefault="001041E6" w:rsidP="001041E6">
      <w:pPr>
        <w:rPr>
          <w:b/>
        </w:rPr>
      </w:pPr>
      <w:r>
        <w:rPr>
          <w:b/>
        </w:rPr>
        <w:t>“Book a room” form</w:t>
      </w:r>
    </w:p>
    <w:p w14:paraId="35649A5E" w14:textId="44387689" w:rsidR="001041E6" w:rsidRDefault="001041E6" w:rsidP="001041E6">
      <w:pPr>
        <w:rPr>
          <w:lang w:val="en-US"/>
        </w:rPr>
      </w:pPr>
      <w:r>
        <w:rPr>
          <w:lang w:val="en-US"/>
        </w:rPr>
        <w:t xml:space="preserve">There are </w:t>
      </w:r>
      <w:r w:rsidR="00A50A17">
        <w:rPr>
          <w:lang w:val="en-US"/>
        </w:rPr>
        <w:t xml:space="preserve">the </w:t>
      </w:r>
      <w:r>
        <w:rPr>
          <w:lang w:val="en-US"/>
        </w:rPr>
        <w:t>following inputs in the form:</w:t>
      </w:r>
    </w:p>
    <w:p w14:paraId="740F16B6" w14:textId="75714346" w:rsidR="001041E6" w:rsidRPr="00A50A17" w:rsidRDefault="001041E6" w:rsidP="00A50A17">
      <w:pPr>
        <w:pStyle w:val="ListParagraph"/>
        <w:numPr>
          <w:ilvl w:val="0"/>
          <w:numId w:val="25"/>
        </w:numPr>
        <w:rPr>
          <w:lang w:val="en-US"/>
        </w:rPr>
      </w:pPr>
      <w:r w:rsidRPr="00A50A17">
        <w:rPr>
          <w:lang w:val="en-US"/>
        </w:rPr>
        <w:t>Arrival date, Departure date, Nights, Adults, Children.</w:t>
      </w:r>
    </w:p>
    <w:p w14:paraId="12BB75EA" w14:textId="7162C9DE" w:rsidR="006F526B" w:rsidRPr="00A50A17" w:rsidRDefault="001041E6" w:rsidP="001041E6">
      <w:pPr>
        <w:pStyle w:val="ListParagraph"/>
        <w:numPr>
          <w:ilvl w:val="0"/>
          <w:numId w:val="25"/>
        </w:numPr>
        <w:rPr>
          <w:lang w:val="en-US" w:eastAsia="zh-TW"/>
        </w:rPr>
      </w:pPr>
      <w:r w:rsidRPr="00A50A17">
        <w:rPr>
          <w:lang w:val="en-US"/>
        </w:rPr>
        <w:t>There are up to 5 nights, adults, children allowed in this form.</w:t>
      </w:r>
    </w:p>
    <w:p w14:paraId="1D50637F" w14:textId="77777777" w:rsidR="001041E6" w:rsidRDefault="001041E6" w:rsidP="001041E6"/>
    <w:p w14:paraId="2B3C2C18" w14:textId="38678A1D" w:rsidR="00C00956" w:rsidRPr="005D4B7A" w:rsidRDefault="00C00956" w:rsidP="00C00956">
      <w:pPr>
        <w:rPr>
          <w:b/>
        </w:rPr>
      </w:pPr>
      <w:r>
        <w:rPr>
          <w:b/>
        </w:rPr>
        <w:t>Grid Layout</w:t>
      </w:r>
    </w:p>
    <w:p w14:paraId="457F7327" w14:textId="18020D2B" w:rsidR="00C00956" w:rsidRDefault="00C00956" w:rsidP="00C00956">
      <w:r>
        <w:rPr>
          <w:lang w:val="en-US"/>
        </w:rPr>
        <w:t>You should implement your own grid system for the website layout. You should not use any 3</w:t>
      </w:r>
      <w:r w:rsidRPr="008870A7">
        <w:rPr>
          <w:lang w:val="en-US"/>
        </w:rPr>
        <w:t>rd</w:t>
      </w:r>
      <w:r>
        <w:rPr>
          <w:lang w:val="en-US"/>
        </w:rPr>
        <w:t xml:space="preserve"> </w:t>
      </w:r>
      <w:r w:rsidR="00A50A17">
        <w:rPr>
          <w:lang w:val="en-US"/>
        </w:rPr>
        <w:t>party CSS code in this project – all code needs to be developed by Competitors.</w:t>
      </w:r>
    </w:p>
    <w:p w14:paraId="4571751C" w14:textId="77777777" w:rsidR="00C00956" w:rsidRDefault="00C00956" w:rsidP="005D4B7A"/>
    <w:p w14:paraId="353436D8" w14:textId="706857A9" w:rsidR="005D4B7A" w:rsidRPr="005D4B7A" w:rsidRDefault="005D4B7A" w:rsidP="005D4B7A">
      <w:pPr>
        <w:rPr>
          <w:b/>
        </w:rPr>
      </w:pPr>
      <w:r>
        <w:rPr>
          <w:b/>
        </w:rPr>
        <w:t>Prefix Library</w:t>
      </w:r>
    </w:p>
    <w:p w14:paraId="4B01A2C5" w14:textId="18CE3D14" w:rsidR="005D4B7A" w:rsidRDefault="005D4B7A" w:rsidP="005D4B7A">
      <w:pPr>
        <w:rPr>
          <w:lang w:val="en-US"/>
        </w:rPr>
      </w:pPr>
      <w:r w:rsidRPr="00844603">
        <w:rPr>
          <w:lang w:val="en-US"/>
        </w:rPr>
        <w:t>Prefix-free JS library (</w:t>
      </w:r>
      <w:hyperlink r:id="rId13" w:history="1">
        <w:r w:rsidRPr="00844603">
          <w:rPr>
            <w:rStyle w:val="Hyperlink"/>
            <w:lang w:val="en-US"/>
          </w:rPr>
          <w:t>http://leaverou.github.io/prefixfree/</w:t>
        </w:r>
      </w:hyperlink>
      <w:r>
        <w:rPr>
          <w:lang w:val="en-US"/>
        </w:rPr>
        <w:t>) is provided.</w:t>
      </w:r>
    </w:p>
    <w:p w14:paraId="550D0F3A" w14:textId="77777777" w:rsidR="00AB2D69" w:rsidRDefault="00AB2D69" w:rsidP="005D4B7A">
      <w:pPr>
        <w:rPr>
          <w:lang w:val="en-US"/>
        </w:rPr>
      </w:pPr>
    </w:p>
    <w:p w14:paraId="73C2004B" w14:textId="03881DF6" w:rsidR="00AB2D69" w:rsidRPr="00AB2D69" w:rsidRDefault="00AB2D69" w:rsidP="00AB2D69">
      <w:pPr>
        <w:rPr>
          <w:b/>
          <w:lang w:val="en-US"/>
        </w:rPr>
      </w:pPr>
      <w:r w:rsidRPr="00AB2D69">
        <w:rPr>
          <w:b/>
          <w:lang w:val="en-US"/>
        </w:rPr>
        <w:t>You will be provided with the following font face:</w:t>
      </w:r>
    </w:p>
    <w:p w14:paraId="7492241F" w14:textId="6BE125C1" w:rsidR="00AB2D69" w:rsidRPr="00F45A14" w:rsidRDefault="00AB2D69" w:rsidP="00F45A14">
      <w:pPr>
        <w:pStyle w:val="ListParagraph"/>
        <w:numPr>
          <w:ilvl w:val="0"/>
          <w:numId w:val="24"/>
        </w:numPr>
        <w:rPr>
          <w:lang w:val="en-US"/>
        </w:rPr>
      </w:pPr>
      <w:r w:rsidRPr="00F45A14">
        <w:rPr>
          <w:lang w:val="en-US"/>
        </w:rPr>
        <w:t>Vollkorn</w:t>
      </w:r>
    </w:p>
    <w:p w14:paraId="2580A23D" w14:textId="37987396" w:rsidR="00AB2D69" w:rsidRDefault="00AB2D69" w:rsidP="00F45A14">
      <w:pPr>
        <w:pStyle w:val="ListParagraph"/>
        <w:numPr>
          <w:ilvl w:val="0"/>
          <w:numId w:val="24"/>
        </w:numPr>
        <w:rPr>
          <w:lang w:val="en-US"/>
        </w:rPr>
      </w:pPr>
      <w:r w:rsidRPr="00F45A14">
        <w:rPr>
          <w:lang w:val="en-US"/>
        </w:rPr>
        <w:t>Dancing Script</w:t>
      </w:r>
    </w:p>
    <w:p w14:paraId="59696468" w14:textId="77777777" w:rsidR="00396CA1" w:rsidRDefault="00396CA1" w:rsidP="00396CA1">
      <w:pPr>
        <w:rPr>
          <w:lang w:val="en-US"/>
        </w:rPr>
      </w:pPr>
    </w:p>
    <w:p w14:paraId="7922F021" w14:textId="7280BD8A" w:rsidR="00396CA1" w:rsidRPr="00B92351" w:rsidRDefault="00A53E65" w:rsidP="00396CA1">
      <w:pPr>
        <w:rPr>
          <w:b/>
          <w:lang w:val="en-US"/>
        </w:rPr>
      </w:pPr>
      <w:r>
        <w:rPr>
          <w:b/>
          <w:lang w:val="en-US"/>
        </w:rPr>
        <w:t>Alternative Descriptions for images must be set as</w:t>
      </w:r>
      <w:r w:rsidR="00396CA1">
        <w:rPr>
          <w:b/>
          <w:lang w:val="en-US"/>
        </w:rPr>
        <w:t>:</w:t>
      </w:r>
    </w:p>
    <w:p w14:paraId="4C630D83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ads.png: Advertisement.</w:t>
      </w:r>
    </w:p>
    <w:p w14:paraId="0F0A273F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5016.png: Gathering</w:t>
      </w:r>
    </w:p>
    <w:p w14:paraId="13904866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5015.png: Meetings</w:t>
      </w:r>
    </w:p>
    <w:p w14:paraId="2136207D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5040.png: Workshops</w:t>
      </w:r>
    </w:p>
    <w:p w14:paraId="34890E10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5018.png: Don’t just hear what we say.</w:t>
      </w:r>
    </w:p>
    <w:p w14:paraId="08ED4D90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4912.png: Photo outside hotel.</w:t>
      </w:r>
    </w:p>
    <w:p w14:paraId="12C5474F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5029.png: Photo inside room.</w:t>
      </w:r>
    </w:p>
    <w:p w14:paraId="354D6BCE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map.png: Our office location</w:t>
      </w:r>
    </w:p>
    <w:p w14:paraId="762D89F6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photo-1.png: Workspace for meeting</w:t>
      </w:r>
    </w:p>
    <w:p w14:paraId="4C129130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photo-2.png: Having fun</w:t>
      </w:r>
    </w:p>
    <w:p w14:paraId="7F58AAC9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photo-3.png: Table inside room</w:t>
      </w:r>
    </w:p>
    <w:p w14:paraId="079CE4BF" w14:textId="77777777" w:rsidR="00396CA1" w:rsidRPr="00AB2D69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photo-4.png: Sea-side view</w:t>
      </w:r>
    </w:p>
    <w:p w14:paraId="5AAC790B" w14:textId="74E34092" w:rsidR="00396CA1" w:rsidRPr="00A53E65" w:rsidRDefault="00396CA1" w:rsidP="00396CA1">
      <w:pPr>
        <w:numPr>
          <w:ilvl w:val="0"/>
          <w:numId w:val="20"/>
        </w:numPr>
        <w:rPr>
          <w:lang w:val="en-US"/>
        </w:rPr>
      </w:pPr>
      <w:r w:rsidRPr="00AB2D69">
        <w:rPr>
          <w:lang w:val="en-US"/>
        </w:rPr>
        <w:t>photo-5.png: Nice beach</w:t>
      </w:r>
    </w:p>
    <w:p w14:paraId="63082753" w14:textId="77777777" w:rsidR="005D4B7A" w:rsidRPr="005D4B7A" w:rsidRDefault="005D4B7A" w:rsidP="00A50A17">
      <w:pPr>
        <w:rPr>
          <w:lang w:val="en-US"/>
        </w:rPr>
      </w:pPr>
    </w:p>
    <w:p w14:paraId="39F24BAD" w14:textId="0F56E173" w:rsidR="005D4B7A" w:rsidRPr="005D4B7A" w:rsidRDefault="005D4B7A" w:rsidP="005D4B7A">
      <w:pPr>
        <w:rPr>
          <w:b/>
          <w:lang w:val="en-US"/>
        </w:rPr>
      </w:pPr>
      <w:r w:rsidRPr="005D4B7A">
        <w:rPr>
          <w:b/>
          <w:lang w:val="en-US"/>
        </w:rPr>
        <w:t>Notes</w:t>
      </w:r>
    </w:p>
    <w:p w14:paraId="78023247" w14:textId="53899529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HTML is valid to HTML5 through </w:t>
      </w:r>
      <w:r w:rsidR="00A50A17">
        <w:rPr>
          <w:lang w:val="en-US"/>
        </w:rPr>
        <w:t>the W3 validator.</w:t>
      </w:r>
    </w:p>
    <w:p w14:paraId="074FD903" w14:textId="58D6F285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>Th</w:t>
      </w:r>
      <w:r w:rsidR="00A50A17">
        <w:rPr>
          <w:lang w:val="en-US"/>
        </w:rPr>
        <w:t>e CSS contains no syntax errors.</w:t>
      </w:r>
    </w:p>
    <w:p w14:paraId="1D450E73" w14:textId="0AD10F7B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</w:t>
      </w:r>
      <w:r w:rsidR="00C00956" w:rsidRPr="00A50A17">
        <w:rPr>
          <w:lang w:val="en-US"/>
        </w:rPr>
        <w:t>“Book a room”</w:t>
      </w:r>
      <w:r w:rsidRPr="00A50A17">
        <w:rPr>
          <w:lang w:val="en-US"/>
        </w:rPr>
        <w:t xml:space="preserve"> animation mat</w:t>
      </w:r>
      <w:r w:rsidR="00F76A2C">
        <w:rPr>
          <w:lang w:val="en-US"/>
        </w:rPr>
        <w:t>ches the provided motion design as much as possible.</w:t>
      </w:r>
    </w:p>
    <w:p w14:paraId="7D481AC1" w14:textId="16A22E4B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>The visual styles, including color and</w:t>
      </w:r>
      <w:r w:rsidR="00A50A17">
        <w:rPr>
          <w:lang w:val="en-US"/>
        </w:rPr>
        <w:t xml:space="preserve"> gradients, matches the design provided.</w:t>
      </w:r>
    </w:p>
    <w:p w14:paraId="52375B2B" w14:textId="28BBA8DC" w:rsidR="00AB2D69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</w:t>
      </w:r>
      <w:r w:rsidR="0008638B">
        <w:rPr>
          <w:lang w:val="en-US"/>
        </w:rPr>
        <w:t xml:space="preserve">order and </w:t>
      </w:r>
      <w:r w:rsidRPr="00A50A17">
        <w:rPr>
          <w:lang w:val="en-US"/>
        </w:rPr>
        <w:t xml:space="preserve">position of web page sections matches the </w:t>
      </w:r>
      <w:r w:rsidR="00A50A17">
        <w:rPr>
          <w:lang w:val="en-US"/>
        </w:rPr>
        <w:t>provided</w:t>
      </w:r>
      <w:r w:rsidRPr="00A50A17">
        <w:rPr>
          <w:lang w:val="en-US"/>
        </w:rPr>
        <w:t xml:space="preserve"> </w:t>
      </w:r>
      <w:r w:rsidR="00F76A2C">
        <w:rPr>
          <w:lang w:val="en-US"/>
        </w:rPr>
        <w:t>screenshot images</w:t>
      </w:r>
      <w:r w:rsidRPr="00A50A17">
        <w:rPr>
          <w:lang w:val="en-US"/>
        </w:rPr>
        <w:t xml:space="preserve">. </w:t>
      </w:r>
    </w:p>
    <w:p w14:paraId="78564470" w14:textId="208C77DF" w:rsidR="001E2C6D" w:rsidRPr="00A50A17" w:rsidRDefault="001E2C6D" w:rsidP="00A50A1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typography and spacing matches the provided screenshots.</w:t>
      </w:r>
    </w:p>
    <w:p w14:paraId="30B1609B" w14:textId="449EEAF7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>All photos must be implemented by</w:t>
      </w:r>
      <w:r w:rsidR="00A50A17">
        <w:rPr>
          <w:lang w:val="en-US"/>
        </w:rPr>
        <w:t xml:space="preserve"> the</w:t>
      </w:r>
      <w:r w:rsidRPr="00A50A17">
        <w:rPr>
          <w:lang w:val="en-US"/>
        </w:rPr>
        <w:t xml:space="preserve"> img tag </w:t>
      </w:r>
      <w:r w:rsidR="00A50A17">
        <w:rPr>
          <w:lang w:val="en-US"/>
        </w:rPr>
        <w:t>in order to</w:t>
      </w:r>
      <w:r w:rsidRPr="00A50A17">
        <w:rPr>
          <w:lang w:val="en-US"/>
        </w:rPr>
        <w:t xml:space="preserve"> be indexed by search engine</w:t>
      </w:r>
      <w:r w:rsidR="00A50A17">
        <w:rPr>
          <w:lang w:val="en-US"/>
        </w:rPr>
        <w:t>s</w:t>
      </w:r>
      <w:r w:rsidRPr="00A50A17">
        <w:rPr>
          <w:lang w:val="en-US"/>
        </w:rPr>
        <w:t>.</w:t>
      </w:r>
    </w:p>
    <w:p w14:paraId="088DFEDF" w14:textId="215177C5" w:rsidR="00F45A14" w:rsidRPr="00A50A17" w:rsidRDefault="00F45A14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Photos in </w:t>
      </w:r>
      <w:r w:rsidR="00A50A17">
        <w:rPr>
          <w:lang w:val="en-US"/>
        </w:rPr>
        <w:t xml:space="preserve">the </w:t>
      </w:r>
      <w:r w:rsidRPr="00A50A17">
        <w:rPr>
          <w:lang w:val="en-US"/>
        </w:rPr>
        <w:t>gallery must be indexable by search engine</w:t>
      </w:r>
      <w:r w:rsidR="00A50A17">
        <w:rPr>
          <w:lang w:val="en-US"/>
        </w:rPr>
        <w:t>s</w:t>
      </w:r>
      <w:r w:rsidR="00F76A2C">
        <w:rPr>
          <w:lang w:val="en-US"/>
        </w:rPr>
        <w:t xml:space="preserve"> </w:t>
      </w:r>
      <w:r w:rsidR="00000BFB">
        <w:rPr>
          <w:lang w:val="en-US"/>
        </w:rPr>
        <w:t>with fallback images</w:t>
      </w:r>
      <w:r w:rsidRPr="00A50A17">
        <w:rPr>
          <w:lang w:val="en-US"/>
        </w:rPr>
        <w:t>.</w:t>
      </w:r>
    </w:p>
    <w:p w14:paraId="1F759C8F" w14:textId="73A66D27" w:rsidR="00AB2D69" w:rsidRPr="00F76A2C" w:rsidRDefault="00AB2D69" w:rsidP="00F76A2C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photo gallery functions as </w:t>
      </w:r>
      <w:r w:rsidR="00A50A17">
        <w:rPr>
          <w:lang w:val="en-US"/>
        </w:rPr>
        <w:t>required</w:t>
      </w:r>
      <w:r w:rsidRPr="00A50A17">
        <w:rPr>
          <w:lang w:val="en-US"/>
        </w:rPr>
        <w:t>.</w:t>
      </w:r>
    </w:p>
    <w:p w14:paraId="7E03E087" w14:textId="64874DCD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>All text is indexable</w:t>
      </w:r>
      <w:r w:rsidR="00A50A17">
        <w:rPr>
          <w:lang w:val="en-US"/>
        </w:rPr>
        <w:t xml:space="preserve"> </w:t>
      </w:r>
      <w:r w:rsidR="00A50A17" w:rsidRPr="00A50A17">
        <w:rPr>
          <w:lang w:val="en-US"/>
        </w:rPr>
        <w:t>by search engine</w:t>
      </w:r>
      <w:r w:rsidR="00A50A17">
        <w:rPr>
          <w:lang w:val="en-US"/>
        </w:rPr>
        <w:t>s</w:t>
      </w:r>
      <w:r w:rsidRPr="00A50A17">
        <w:rPr>
          <w:lang w:val="en-US"/>
        </w:rPr>
        <w:t>.</w:t>
      </w:r>
    </w:p>
    <w:p w14:paraId="52F0CAA6" w14:textId="5800C10F" w:rsidR="00AB2D69" w:rsidRPr="00A50A17" w:rsidRDefault="00C00956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lastRenderedPageBreak/>
        <w:t xml:space="preserve">At </w:t>
      </w:r>
      <w:r w:rsidR="00307D33">
        <w:rPr>
          <w:lang w:val="en-US"/>
        </w:rPr>
        <w:t>least five useful comments are added</w:t>
      </w:r>
      <w:r w:rsidR="00AB2D69" w:rsidRPr="00A50A17">
        <w:rPr>
          <w:lang w:val="en-US"/>
        </w:rPr>
        <w:t xml:space="preserve"> to</w:t>
      </w:r>
      <w:r w:rsidR="00307D33">
        <w:rPr>
          <w:lang w:val="en-US"/>
        </w:rPr>
        <w:t xml:space="preserve"> the CSS code to make it easier to maintain</w:t>
      </w:r>
    </w:p>
    <w:p w14:paraId="7A9B2A60" w14:textId="06FDE666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text selection matches the </w:t>
      </w:r>
      <w:r w:rsidR="00A50A17">
        <w:rPr>
          <w:lang w:val="en-US"/>
        </w:rPr>
        <w:t>provided</w:t>
      </w:r>
      <w:r w:rsidRPr="00A50A17">
        <w:rPr>
          <w:lang w:val="en-US"/>
        </w:rPr>
        <w:t xml:space="preserve"> design.</w:t>
      </w:r>
    </w:p>
    <w:p w14:paraId="2DB5B08B" w14:textId="5B21E6DF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custom font typography is </w:t>
      </w:r>
      <w:r w:rsidR="00A50A17">
        <w:rPr>
          <w:lang w:val="en-US"/>
        </w:rPr>
        <w:t>integrated</w:t>
      </w:r>
      <w:r w:rsidRPr="00A50A17">
        <w:rPr>
          <w:lang w:val="en-US"/>
        </w:rPr>
        <w:t xml:space="preserve"> to match the</w:t>
      </w:r>
      <w:r w:rsidR="00A50A17">
        <w:rPr>
          <w:lang w:val="en-US"/>
        </w:rPr>
        <w:t xml:space="preserve"> provided </w:t>
      </w:r>
      <w:r w:rsidRPr="00A50A17">
        <w:rPr>
          <w:lang w:val="en-US"/>
        </w:rPr>
        <w:t>design.</w:t>
      </w:r>
    </w:p>
    <w:p w14:paraId="1BC90404" w14:textId="6A38D949" w:rsidR="00AB2D69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The CSS </w:t>
      </w:r>
      <w:r w:rsidR="00D860A7">
        <w:rPr>
          <w:lang w:val="en-US"/>
        </w:rPr>
        <w:t xml:space="preserve">code should be grouped </w:t>
      </w:r>
      <w:r w:rsidRPr="00A50A17">
        <w:rPr>
          <w:lang w:val="en-US"/>
        </w:rPr>
        <w:t xml:space="preserve">and coding style </w:t>
      </w:r>
      <w:r w:rsidR="00D860A7">
        <w:rPr>
          <w:lang w:val="en-US"/>
        </w:rPr>
        <w:t>should be</w:t>
      </w:r>
      <w:r w:rsidRPr="00A50A17">
        <w:rPr>
          <w:lang w:val="en-US"/>
        </w:rPr>
        <w:t xml:space="preserve"> readable and easy to maintain.</w:t>
      </w:r>
      <w:r w:rsidR="00D860A7">
        <w:rPr>
          <w:lang w:val="en-US"/>
        </w:rPr>
        <w:t xml:space="preserve"> </w:t>
      </w:r>
    </w:p>
    <w:p w14:paraId="259F14A3" w14:textId="0C857E98" w:rsidR="00B80DEB" w:rsidRPr="00A50A17" w:rsidRDefault="001E2C6D" w:rsidP="00A50A1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Proper accessibility roles are applied. For example: document structure, complementary, content, button</w:t>
      </w:r>
    </w:p>
    <w:p w14:paraId="0EFAE8AC" w14:textId="63DB7F7A" w:rsidR="005D4B7A" w:rsidRPr="00A50A17" w:rsidRDefault="00AB2D69" w:rsidP="00A50A17">
      <w:pPr>
        <w:pStyle w:val="ListParagraph"/>
        <w:numPr>
          <w:ilvl w:val="0"/>
          <w:numId w:val="26"/>
        </w:numPr>
        <w:rPr>
          <w:lang w:val="en-US"/>
        </w:rPr>
      </w:pPr>
      <w:r w:rsidRPr="00A50A17">
        <w:rPr>
          <w:lang w:val="en-US"/>
        </w:rPr>
        <w:t xml:space="preserve">You should not use any built-in grid system, such as responsive CSS code from Dreamweaver. </w:t>
      </w:r>
      <w:r w:rsidR="007017F6" w:rsidRPr="00A50A17">
        <w:rPr>
          <w:lang w:val="en-US"/>
        </w:rPr>
        <w:t xml:space="preserve">Code of </w:t>
      </w:r>
      <w:r w:rsidRPr="00A50A17">
        <w:rPr>
          <w:lang w:val="en-US"/>
        </w:rPr>
        <w:t>built-in grid system</w:t>
      </w:r>
      <w:r w:rsidR="007017F6" w:rsidRPr="00A50A17">
        <w:rPr>
          <w:lang w:val="en-US"/>
        </w:rPr>
        <w:t>s</w:t>
      </w:r>
      <w:r w:rsidRPr="00A50A17">
        <w:rPr>
          <w:lang w:val="en-US"/>
        </w:rPr>
        <w:t xml:space="preserve"> will be removed during </w:t>
      </w:r>
      <w:r w:rsidR="00A50A17">
        <w:rPr>
          <w:lang w:val="en-US"/>
        </w:rPr>
        <w:t>the assessment process</w:t>
      </w:r>
      <w:r w:rsidRPr="00A50A17">
        <w:rPr>
          <w:lang w:val="en-US"/>
        </w:rPr>
        <w:t>.</w:t>
      </w:r>
    </w:p>
    <w:p w14:paraId="0A3FCF1C" w14:textId="4E5EEFD4" w:rsidR="006637C5" w:rsidRDefault="0068739B" w:rsidP="00A50A17">
      <w:pPr>
        <w:pStyle w:val="Heading2"/>
      </w:pPr>
      <w:r w:rsidRPr="0068739B">
        <w:t>Instructions to the Competitor</w:t>
      </w:r>
    </w:p>
    <w:p w14:paraId="4CF9180C" w14:textId="18F5BD61" w:rsidR="006637C5" w:rsidRDefault="006637C5" w:rsidP="006637C5">
      <w:pPr>
        <w:rPr>
          <w:color w:val="000000" w:themeColor="text1"/>
        </w:rPr>
      </w:pPr>
      <w:r w:rsidRPr="009B468B">
        <w:rPr>
          <w:color w:val="000000" w:themeColor="text1"/>
        </w:rPr>
        <w:t>Save your files in your root directory on the server called "</w:t>
      </w:r>
      <w:proofErr w:type="spellStart"/>
      <w:r w:rsidRPr="009B468B">
        <w:rPr>
          <w:b/>
          <w:color w:val="000000" w:themeColor="text1"/>
        </w:rPr>
        <w:t>XX_</w:t>
      </w:r>
      <w:r w:rsidR="00346F8A">
        <w:rPr>
          <w:b/>
          <w:color w:val="000000" w:themeColor="text1"/>
        </w:rPr>
        <w:t>Layout</w:t>
      </w:r>
      <w:proofErr w:type="spellEnd"/>
      <w:r w:rsidR="00346F8A" w:rsidRPr="009B468B">
        <w:rPr>
          <w:b/>
          <w:bCs/>
          <w:color w:val="000000" w:themeColor="text1"/>
        </w:rPr>
        <w:t xml:space="preserve"> </w:t>
      </w:r>
      <w:r w:rsidRPr="009B468B">
        <w:rPr>
          <w:b/>
          <w:bCs/>
          <w:color w:val="000000" w:themeColor="text1"/>
        </w:rPr>
        <w:t>_</w:t>
      </w:r>
      <w:r>
        <w:rPr>
          <w:b/>
          <w:bCs/>
          <w:color w:val="000000" w:themeColor="text1"/>
        </w:rPr>
        <w:t>A</w:t>
      </w:r>
      <w:r w:rsidRPr="009B468B">
        <w:rPr>
          <w:color w:val="000000" w:themeColor="text1"/>
        </w:rPr>
        <w:t>"</w:t>
      </w:r>
      <w:r w:rsidRPr="009B468B">
        <w:rPr>
          <w:color w:val="000000" w:themeColor="text1"/>
        </w:rPr>
        <w:br/>
        <w:t>where XX is your country code.</w:t>
      </w:r>
    </w:p>
    <w:p w14:paraId="76B66573" w14:textId="77777777" w:rsidR="00A50A17" w:rsidRPr="005D4B7A" w:rsidRDefault="00A50A17" w:rsidP="006637C5">
      <w:pPr>
        <w:rPr>
          <w:rFonts w:eastAsia="Droid Sans Fallback" w:cs="font2219"/>
          <w:color w:val="00000A"/>
          <w:kern w:val="1"/>
        </w:rPr>
      </w:pPr>
    </w:p>
    <w:p w14:paraId="06487FEB" w14:textId="77777777" w:rsidR="0064642A" w:rsidRDefault="0064642A" w:rsidP="0064642A">
      <w:pPr>
        <w:rPr>
          <w:lang w:val="en-US"/>
        </w:rPr>
      </w:pPr>
      <w:r w:rsidRPr="0064642A">
        <w:rPr>
          <w:lang w:val="en-US"/>
        </w:rPr>
        <w:t>You are required to submit the implemented website according to the requirements.</w:t>
      </w:r>
    </w:p>
    <w:p w14:paraId="2B236604" w14:textId="77777777" w:rsidR="00A50A17" w:rsidRPr="0064642A" w:rsidRDefault="00A50A17" w:rsidP="0064642A">
      <w:pPr>
        <w:rPr>
          <w:lang w:val="en-US"/>
        </w:rPr>
      </w:pPr>
    </w:p>
    <w:p w14:paraId="0EFDFF82" w14:textId="09A7461A" w:rsidR="008870A7" w:rsidRDefault="0064642A" w:rsidP="0064642A">
      <w:pPr>
        <w:rPr>
          <w:lang w:val="en-US"/>
        </w:rPr>
      </w:pPr>
      <w:r w:rsidRPr="0064642A">
        <w:rPr>
          <w:lang w:val="en-US"/>
        </w:rPr>
        <w:t>Please make sure you name the HTML file index.html.</w:t>
      </w:r>
    </w:p>
    <w:p w14:paraId="03F4FF19" w14:textId="2385E59C" w:rsidR="0068739B" w:rsidRDefault="00A50A17" w:rsidP="0068739B">
      <w:pPr>
        <w:pStyle w:val="Heading2"/>
      </w:pPr>
      <w:r>
        <w:t>FILES PROVIDED</w:t>
      </w:r>
    </w:p>
    <w:p w14:paraId="11A52FA6" w14:textId="77777777" w:rsidR="00B4527A" w:rsidRPr="0068739B" w:rsidRDefault="00B4527A" w:rsidP="0068739B">
      <w:pPr>
        <w:rPr>
          <w:color w:val="0070C0"/>
        </w:rPr>
      </w:pPr>
    </w:p>
    <w:tbl>
      <w:tblPr>
        <w:tblStyle w:val="WSI-Table"/>
        <w:tblW w:w="9632" w:type="dxa"/>
        <w:tblLook w:val="04A0" w:firstRow="1" w:lastRow="0" w:firstColumn="1" w:lastColumn="0" w:noHBand="0" w:noVBand="1"/>
      </w:tblPr>
      <w:tblGrid>
        <w:gridCol w:w="3304"/>
        <w:gridCol w:w="6328"/>
      </w:tblGrid>
      <w:tr w:rsidR="00005F89" w14:paraId="26FFE2EE" w14:textId="77777777" w:rsidTr="0000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tcW w:w="3304" w:type="dxa"/>
          </w:tcPr>
          <w:p w14:paraId="0921A92F" w14:textId="77777777" w:rsidR="00005F89" w:rsidRDefault="00005F89" w:rsidP="007F212B">
            <w:r>
              <w:t>Item</w:t>
            </w:r>
          </w:p>
        </w:tc>
        <w:tc>
          <w:tcPr>
            <w:tcW w:w="6328" w:type="dxa"/>
          </w:tcPr>
          <w:p w14:paraId="0E83C413" w14:textId="77777777" w:rsidR="00005F89" w:rsidRDefault="00005F89" w:rsidP="007F212B">
            <w:r>
              <w:t>Description</w:t>
            </w:r>
          </w:p>
        </w:tc>
      </w:tr>
      <w:tr w:rsidR="00005F89" w14:paraId="5C7B0321" w14:textId="77777777" w:rsidTr="00005F89">
        <w:trPr>
          <w:trHeight w:val="46"/>
        </w:trPr>
        <w:tc>
          <w:tcPr>
            <w:tcW w:w="3304" w:type="dxa"/>
          </w:tcPr>
          <w:p w14:paraId="41B190D0" w14:textId="62B31AE4" w:rsidR="00005F89" w:rsidRDefault="00005F89" w:rsidP="007F212B">
            <w:r>
              <w:t>prefix-free.js</w:t>
            </w:r>
          </w:p>
        </w:tc>
        <w:tc>
          <w:tcPr>
            <w:tcW w:w="6328" w:type="dxa"/>
          </w:tcPr>
          <w:p w14:paraId="2620169C" w14:textId="2B5FD69D" w:rsidR="00005F89" w:rsidRDefault="00005F89" w:rsidP="007F212B">
            <w:r>
              <w:t>Automatically apply prefix vendors to most of the non-stable CSS styles.</w:t>
            </w:r>
          </w:p>
        </w:tc>
      </w:tr>
    </w:tbl>
    <w:p w14:paraId="77637E2A" w14:textId="77777777" w:rsidR="00D855A1" w:rsidRDefault="00D855A1" w:rsidP="00D855A1">
      <w:pPr>
        <w:pStyle w:val="ListParagraph"/>
        <w:ind w:left="0"/>
        <w:rPr>
          <w:rFonts w:eastAsiaTheme="majorEastAsia" w:cstheme="majorBidi"/>
          <w:b/>
          <w:caps/>
          <w:color w:val="000000" w:themeColor="text1"/>
          <w:sz w:val="32"/>
          <w:szCs w:val="26"/>
        </w:rPr>
      </w:pPr>
    </w:p>
    <w:p w14:paraId="3E72EFCB" w14:textId="77777777" w:rsidR="00D855A1" w:rsidRDefault="00D855A1" w:rsidP="00D855A1">
      <w:pPr>
        <w:pStyle w:val="ListParagraph"/>
        <w:ind w:left="0"/>
        <w:rPr>
          <w:rFonts w:eastAsiaTheme="majorEastAsia" w:cstheme="majorBidi"/>
          <w:b/>
          <w:caps/>
          <w:color w:val="000000" w:themeColor="text1"/>
          <w:sz w:val="32"/>
          <w:szCs w:val="26"/>
        </w:rPr>
      </w:pPr>
      <w:r w:rsidRPr="001743E7">
        <w:rPr>
          <w:rFonts w:eastAsiaTheme="majorEastAsia" w:cstheme="majorBidi"/>
          <w:b/>
          <w:caps/>
          <w:color w:val="000000" w:themeColor="text1"/>
          <w:sz w:val="32"/>
          <w:szCs w:val="26"/>
        </w:rPr>
        <w:t>Internet Access</w:t>
      </w:r>
    </w:p>
    <w:p w14:paraId="51FF0876" w14:textId="214FA907" w:rsidR="00985634" w:rsidRDefault="004C466C" w:rsidP="00985634">
      <w:pPr>
        <w:pStyle w:val="ListParagraph"/>
        <w:numPr>
          <w:ilvl w:val="0"/>
          <w:numId w:val="27"/>
        </w:numPr>
      </w:pPr>
      <w:bookmarkStart w:id="0" w:name="_GoBack"/>
      <w:r>
        <w:t>w</w:t>
      </w:r>
      <w:r w:rsidR="00985634">
        <w:t>3.org</w:t>
      </w:r>
      <w:r w:rsidR="00652431">
        <w:t>/TR/</w:t>
      </w:r>
    </w:p>
    <w:p w14:paraId="3FF46D69" w14:textId="249F794B" w:rsidR="00985634" w:rsidRDefault="004C466C" w:rsidP="00985634">
      <w:pPr>
        <w:pStyle w:val="ListParagraph"/>
        <w:numPr>
          <w:ilvl w:val="0"/>
          <w:numId w:val="27"/>
        </w:numPr>
      </w:pPr>
      <w:r>
        <w:t>v</w:t>
      </w:r>
      <w:r w:rsidR="00985634">
        <w:t>alidator.w3.org</w:t>
      </w:r>
    </w:p>
    <w:p w14:paraId="08143FC6" w14:textId="10597211" w:rsidR="00652431" w:rsidRDefault="00652431" w:rsidP="00985634">
      <w:pPr>
        <w:pStyle w:val="ListParagraph"/>
        <w:numPr>
          <w:ilvl w:val="0"/>
          <w:numId w:val="27"/>
        </w:numPr>
      </w:pPr>
      <w:r>
        <w:t>jigsaw.w3.org/</w:t>
      </w:r>
      <w:proofErr w:type="spellStart"/>
      <w:r>
        <w:t>css</w:t>
      </w:r>
      <w:proofErr w:type="spellEnd"/>
      <w:r>
        <w:t>-validator/</w:t>
      </w:r>
    </w:p>
    <w:p w14:paraId="0BDF4B53" w14:textId="5279B185" w:rsidR="00652431" w:rsidRDefault="00652431" w:rsidP="00985634">
      <w:pPr>
        <w:pStyle w:val="ListParagraph"/>
        <w:numPr>
          <w:ilvl w:val="0"/>
          <w:numId w:val="27"/>
        </w:numPr>
      </w:pPr>
      <w:r>
        <w:t>validator.w3.org/unicorn/</w:t>
      </w:r>
    </w:p>
    <w:bookmarkEnd w:id="0"/>
    <w:p w14:paraId="60C3161C" w14:textId="77777777" w:rsidR="006F7BBE" w:rsidRDefault="006F7BBE" w:rsidP="006F7BBE">
      <w:pPr>
        <w:pStyle w:val="Heading2"/>
      </w:pPr>
      <w:r>
        <w:t>Marking Scheme summary</w:t>
      </w:r>
    </w:p>
    <w:tbl>
      <w:tblPr>
        <w:tblStyle w:val="WSI-Table"/>
        <w:tblW w:w="9675" w:type="dxa"/>
        <w:tblLayout w:type="fixed"/>
        <w:tblLook w:val="04A0" w:firstRow="1" w:lastRow="0" w:firstColumn="1" w:lastColumn="0" w:noHBand="0" w:noVBand="1"/>
      </w:tblPr>
      <w:tblGrid>
        <w:gridCol w:w="1623"/>
        <w:gridCol w:w="2565"/>
        <w:gridCol w:w="1979"/>
        <w:gridCol w:w="1979"/>
        <w:gridCol w:w="1529"/>
      </w:tblGrid>
      <w:tr w:rsidR="006F7BBE" w14:paraId="03F32719" w14:textId="77777777" w:rsidTr="009F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3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7342297" w14:textId="77777777" w:rsidR="006F7BBE" w:rsidRDefault="006F7BBE" w:rsidP="009F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256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661FBC57" w14:textId="77777777" w:rsidR="006F7BBE" w:rsidRDefault="006F7BBE" w:rsidP="009F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6A894C5D" w14:textId="77777777" w:rsidR="006F7BBE" w:rsidRDefault="006F7BBE" w:rsidP="009F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judgement marks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043882B" w14:textId="77777777" w:rsidR="006F7BBE" w:rsidRDefault="006F7BBE" w:rsidP="009F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marks</w:t>
            </w:r>
          </w:p>
        </w:tc>
        <w:tc>
          <w:tcPr>
            <w:tcW w:w="152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29CBA12E" w14:textId="77777777" w:rsidR="006F7BBE" w:rsidRDefault="006F7BBE" w:rsidP="009F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6F7BBE" w14:paraId="3A167ED9" w14:textId="77777777" w:rsidTr="009F6B71">
        <w:tc>
          <w:tcPr>
            <w:tcW w:w="1623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222FA534" w14:textId="797A713A" w:rsidR="006F7BBE" w:rsidRPr="00CE79D8" w:rsidRDefault="006F7BBE" w:rsidP="009F6B71">
            <w:pPr>
              <w:rPr>
                <w:rFonts w:cs="Arial"/>
                <w:szCs w:val="20"/>
              </w:rPr>
            </w:pPr>
            <w:r w:rsidRPr="00CE79D8">
              <w:rPr>
                <w:rFonts w:cs="Arial"/>
                <w:szCs w:val="20"/>
              </w:rPr>
              <w:t>C1</w:t>
            </w:r>
          </w:p>
        </w:tc>
        <w:tc>
          <w:tcPr>
            <w:tcW w:w="256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18E17B6F" w14:textId="3ABBBC68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Validation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1D490600" w14:textId="548E89A9" w:rsidR="006F7BBE" w:rsidRPr="00CE79D8" w:rsidRDefault="006F7BBE" w:rsidP="009F6B71">
            <w:pPr>
              <w:rPr>
                <w:rFonts w:cs="Arial"/>
                <w:szCs w:val="20"/>
              </w:rPr>
            </w:pPr>
            <w:r w:rsidRPr="00CE79D8">
              <w:rPr>
                <w:rFonts w:cs="Arial"/>
                <w:szCs w:val="20"/>
              </w:rPr>
              <w:t>0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1577FC14" w14:textId="1FE7A861" w:rsidR="006F7BBE" w:rsidRPr="00CE79D8" w:rsidRDefault="00307D33" w:rsidP="009F6B7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1.5</w:t>
            </w:r>
          </w:p>
        </w:tc>
        <w:tc>
          <w:tcPr>
            <w:tcW w:w="152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70E4915" w14:textId="44526CA5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1.5</w:t>
            </w:r>
          </w:p>
        </w:tc>
      </w:tr>
      <w:tr w:rsidR="006F7BBE" w14:paraId="75319645" w14:textId="77777777" w:rsidTr="009F6B71">
        <w:tc>
          <w:tcPr>
            <w:tcW w:w="1623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0C0D2AF8" w14:textId="6956A9E4" w:rsidR="006F7BBE" w:rsidRPr="00CE79D8" w:rsidRDefault="006F7BBE" w:rsidP="009F6B71">
            <w:pPr>
              <w:rPr>
                <w:rFonts w:cs="Arial"/>
                <w:szCs w:val="20"/>
              </w:rPr>
            </w:pPr>
            <w:r w:rsidRPr="00CE79D8">
              <w:rPr>
                <w:rFonts w:cs="Arial"/>
                <w:szCs w:val="20"/>
              </w:rPr>
              <w:t>C2</w:t>
            </w:r>
          </w:p>
        </w:tc>
        <w:tc>
          <w:tcPr>
            <w:tcW w:w="256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7036214A" w14:textId="5A439DF3" w:rsidR="006F7BBE" w:rsidRPr="00CE79D8" w:rsidRDefault="00307D33" w:rsidP="009F6B7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Layout replication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7A812BC" w14:textId="6EB44BAB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1.5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5E3A411" w14:textId="6E3E4B5A" w:rsidR="006F7BBE" w:rsidRPr="00CE79D8" w:rsidRDefault="00307D33" w:rsidP="009F6B7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7919FDFC" w14:textId="2C59ECBC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6.5</w:t>
            </w:r>
          </w:p>
        </w:tc>
      </w:tr>
      <w:tr w:rsidR="006F7BBE" w14:paraId="4C7ED2EF" w14:textId="77777777" w:rsidTr="009F6B71">
        <w:tc>
          <w:tcPr>
            <w:tcW w:w="1623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0A5EBA4C" w14:textId="1814C18C" w:rsidR="006F7BBE" w:rsidRPr="00CE79D8" w:rsidRDefault="006F7BBE" w:rsidP="009F6B71">
            <w:pPr>
              <w:rPr>
                <w:rFonts w:cs="Arial"/>
                <w:szCs w:val="20"/>
              </w:rPr>
            </w:pPr>
            <w:r w:rsidRPr="00CE79D8">
              <w:rPr>
                <w:rFonts w:cs="Arial"/>
                <w:szCs w:val="20"/>
              </w:rPr>
              <w:t>C3</w:t>
            </w:r>
          </w:p>
        </w:tc>
        <w:tc>
          <w:tcPr>
            <w:tcW w:w="256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F1DB85E" w14:textId="00CE6BC6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Code Structure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236E848" w14:textId="556C5BA9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F79EED7" w14:textId="53DFEB56" w:rsidR="006F7BBE" w:rsidRPr="00CE79D8" w:rsidRDefault="006F7BBE" w:rsidP="009F6B71">
            <w:pPr>
              <w:rPr>
                <w:rFonts w:cs="Arial"/>
                <w:szCs w:val="20"/>
              </w:rPr>
            </w:pPr>
            <w:r w:rsidRPr="00CE79D8">
              <w:rPr>
                <w:rFonts w:cs="Arial"/>
                <w:szCs w:val="20"/>
              </w:rPr>
              <w:t>0</w:t>
            </w:r>
          </w:p>
        </w:tc>
        <w:tc>
          <w:tcPr>
            <w:tcW w:w="152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3CCA265" w14:textId="18690108" w:rsidR="006F7BBE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</w:tr>
      <w:tr w:rsidR="00307D33" w14:paraId="4622ED3D" w14:textId="77777777" w:rsidTr="009F6B71">
        <w:tc>
          <w:tcPr>
            <w:tcW w:w="1623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A82DA43" w14:textId="44F42203" w:rsidR="00307D33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C4</w:t>
            </w:r>
          </w:p>
        </w:tc>
        <w:tc>
          <w:tcPr>
            <w:tcW w:w="256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8FC2910" w14:textId="0117957C" w:rsidR="00307D33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Typography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CC013CB" w14:textId="0F595AB0" w:rsidR="00307D33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2FC42970" w14:textId="71F8D00D" w:rsidR="00307D33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152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13768D99" w14:textId="715272D0" w:rsidR="00307D33" w:rsidRPr="00CE79D8" w:rsidRDefault="00307D33" w:rsidP="009F6B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</w:tr>
      <w:tr w:rsidR="006F7BBE" w14:paraId="734881BF" w14:textId="77777777" w:rsidTr="009F6B71">
        <w:tc>
          <w:tcPr>
            <w:tcW w:w="1623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86EF749" w14:textId="77777777" w:rsidR="006F7BBE" w:rsidRPr="00CE79D8" w:rsidRDefault="006F7BBE" w:rsidP="009F6B71">
            <w:pPr>
              <w:rPr>
                <w:rFonts w:cs="Arial"/>
                <w:b/>
                <w:szCs w:val="20"/>
              </w:rPr>
            </w:pPr>
            <w:r w:rsidRPr="00CE79D8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2565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14118AE8" w14:textId="77777777" w:rsidR="006F7BBE" w:rsidRPr="00CE79D8" w:rsidRDefault="006F7BBE" w:rsidP="009F6B71">
            <w:pPr>
              <w:rPr>
                <w:rFonts w:cs="Arial"/>
                <w:szCs w:val="20"/>
              </w:rPr>
            </w:pP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000AA287" w14:textId="030B8B94" w:rsidR="006F7BBE" w:rsidRPr="00CE79D8" w:rsidRDefault="006F7BBE" w:rsidP="009F6B71">
            <w:pPr>
              <w:rPr>
                <w:rFonts w:cs="Arial"/>
                <w:b/>
                <w:szCs w:val="20"/>
              </w:rPr>
            </w:pPr>
            <w:r w:rsidRPr="00CE79D8">
              <w:rPr>
                <w:rFonts w:cs="Arial"/>
                <w:b/>
                <w:szCs w:val="20"/>
              </w:rPr>
              <w:t>5</w:t>
            </w:r>
            <w:r w:rsidR="00307D33">
              <w:rPr>
                <w:rFonts w:cs="Arial"/>
                <w:b/>
                <w:szCs w:val="20"/>
              </w:rPr>
              <w:t>.5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309CA05" w14:textId="43557682" w:rsidR="006F7BBE" w:rsidRPr="00CE79D8" w:rsidRDefault="00307D33" w:rsidP="009F6B7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7.5</w:t>
            </w:r>
          </w:p>
        </w:tc>
        <w:tc>
          <w:tcPr>
            <w:tcW w:w="152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1997E568" w14:textId="17C4CD7C" w:rsidR="006F7BBE" w:rsidRPr="00CE79D8" w:rsidRDefault="006F7BBE" w:rsidP="009F6B71">
            <w:pPr>
              <w:rPr>
                <w:rFonts w:cs="Arial"/>
                <w:b/>
                <w:szCs w:val="20"/>
              </w:rPr>
            </w:pPr>
            <w:r w:rsidRPr="00CE79D8">
              <w:rPr>
                <w:rFonts w:cs="Arial"/>
                <w:b/>
                <w:szCs w:val="20"/>
              </w:rPr>
              <w:t>13</w:t>
            </w:r>
          </w:p>
        </w:tc>
      </w:tr>
    </w:tbl>
    <w:p w14:paraId="3FA67AB7" w14:textId="77777777" w:rsidR="006F7BBE" w:rsidRDefault="006F7BBE" w:rsidP="006F7BBE">
      <w:pPr>
        <w:rPr>
          <w:sz w:val="24"/>
        </w:rPr>
      </w:pPr>
    </w:p>
    <w:p w14:paraId="7E5C4F61" w14:textId="77777777" w:rsidR="00264847" w:rsidRPr="00264847" w:rsidRDefault="00264847" w:rsidP="00264847"/>
    <w:sectPr w:rsidR="00264847" w:rsidRPr="00264847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29CF8" w14:textId="77777777" w:rsidR="00C0574D" w:rsidRDefault="00C0574D" w:rsidP="00313492">
      <w:r>
        <w:separator/>
      </w:r>
    </w:p>
    <w:p w14:paraId="6BDCA179" w14:textId="77777777" w:rsidR="00C0574D" w:rsidRDefault="00C0574D" w:rsidP="00313492"/>
    <w:p w14:paraId="0A2B8576" w14:textId="77777777" w:rsidR="00C0574D" w:rsidRDefault="00C0574D"/>
  </w:endnote>
  <w:endnote w:type="continuationSeparator" w:id="0">
    <w:p w14:paraId="52D4E891" w14:textId="77777777" w:rsidR="00C0574D" w:rsidRDefault="00C0574D" w:rsidP="00313492">
      <w:r>
        <w:continuationSeparator/>
      </w:r>
    </w:p>
    <w:p w14:paraId="4CEAE9DA" w14:textId="77777777" w:rsidR="00C0574D" w:rsidRDefault="00C0574D" w:rsidP="00313492"/>
    <w:p w14:paraId="6B1A2E9A" w14:textId="77777777" w:rsidR="00C0574D" w:rsidRDefault="00C05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altName w:val="Arial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charset w:val="01"/>
    <w:family w:val="auto"/>
    <w:pitch w:val="variable"/>
  </w:font>
  <w:font w:name="font453">
    <w:altName w:val="Times New Roman"/>
    <w:charset w:val="01"/>
    <w:family w:val="auto"/>
    <w:pitch w:val="variable"/>
  </w:font>
  <w:font w:name="font2219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32B8C" w:rsidRPr="00893901" w14:paraId="69B9E260" w14:textId="77777777" w:rsidTr="009F6B71">
      <w:tc>
        <w:tcPr>
          <w:tcW w:w="4073" w:type="dxa"/>
          <w:vAlign w:val="center"/>
          <w:hideMark/>
        </w:tcPr>
        <w:p w14:paraId="466AA585" w14:textId="76074FD4" w:rsidR="00D32B8C" w:rsidRPr="00893901" w:rsidRDefault="00D32B8C" w:rsidP="00300343">
          <w:pPr>
            <w:pStyle w:val="Footer"/>
          </w:pPr>
          <w:r w:rsidRPr="001952C6">
            <w:t>WSC2015_TP17_Layout_A_EN</w:t>
          </w:r>
        </w:p>
      </w:tc>
      <w:tc>
        <w:tcPr>
          <w:tcW w:w="1492" w:type="dxa"/>
          <w:vAlign w:val="center"/>
          <w:hideMark/>
        </w:tcPr>
        <w:p w14:paraId="045CBC75" w14:textId="71783C18" w:rsidR="00D32B8C" w:rsidRPr="00893901" w:rsidRDefault="00D32B8C" w:rsidP="00300343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14:paraId="74B67F83" w14:textId="08D951D7" w:rsidR="00D32B8C" w:rsidRPr="00893901" w:rsidRDefault="00604AB6" w:rsidP="006E6918">
          <w:pPr>
            <w:pStyle w:val="Footer"/>
            <w:jc w:val="center"/>
          </w:pPr>
          <w:r>
            <w:t>Date: 08</w:t>
          </w:r>
          <w:r w:rsidR="00D32B8C" w:rsidRPr="00893901">
            <w:t>.0</w:t>
          </w:r>
          <w:r>
            <w:t>8</w:t>
          </w:r>
          <w:r w:rsidR="00D32B8C">
            <w:t>.15</w:t>
          </w:r>
        </w:p>
      </w:tc>
      <w:tc>
        <w:tcPr>
          <w:tcW w:w="4074" w:type="dxa"/>
          <w:vAlign w:val="center"/>
          <w:hideMark/>
        </w:tcPr>
        <w:p w14:paraId="1846A879" w14:textId="77777777" w:rsidR="00D32B8C" w:rsidRPr="00893901" w:rsidRDefault="00D32B8C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652431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C0574D">
            <w:fldChar w:fldCharType="begin"/>
          </w:r>
          <w:r w:rsidR="00C0574D">
            <w:instrText xml:space="preserve"> NUMPAGES   \* MERGEFORMAT </w:instrText>
          </w:r>
          <w:r w:rsidR="00C0574D">
            <w:fldChar w:fldCharType="separate"/>
          </w:r>
          <w:r w:rsidR="00652431">
            <w:rPr>
              <w:noProof/>
            </w:rPr>
            <w:t>4</w:t>
          </w:r>
          <w:r w:rsidR="00C0574D">
            <w:rPr>
              <w:noProof/>
            </w:rPr>
            <w:fldChar w:fldCharType="end"/>
          </w:r>
        </w:p>
      </w:tc>
    </w:tr>
  </w:tbl>
  <w:p w14:paraId="1B2E7477" w14:textId="5AE93BE0" w:rsidR="00D32B8C" w:rsidRDefault="00D32B8C" w:rsidP="00300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B898" w14:textId="53C8327A" w:rsidR="00D32B8C" w:rsidRPr="00F729AF" w:rsidRDefault="00D32B8C" w:rsidP="00F729AF">
    <w:pPr>
      <w:pStyle w:val="Footer"/>
      <w:rPr>
        <w:sz w:val="16"/>
        <w:szCs w:val="16"/>
      </w:rPr>
    </w:pPr>
    <w:r w:rsidRPr="00BD124E">
      <w:rPr>
        <w:noProof/>
        <w:lang w:val="en-AU" w:eastAsia="en-AU"/>
      </w:rPr>
      <w:drawing>
        <wp:anchor distT="0" distB="0" distL="114300" distR="114300" simplePos="0" relativeHeight="251666432" behindDoc="1" locked="0" layoutInCell="1" allowOverlap="1" wp14:anchorId="40BD36F7" wp14:editId="35F27F3E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2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84C">
      <w:t xml:space="preserve"> </w:t>
    </w:r>
    <w:r w:rsidRPr="001952C6">
      <w:rPr>
        <w:noProof/>
        <w:lang w:val="en-CA" w:eastAsia="en-CA"/>
      </w:rPr>
      <w:t>WSC2015_TP17_Layout_A_EN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91341" w14:textId="77777777" w:rsidR="00D32B8C" w:rsidRDefault="00D32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3174B" w14:textId="77777777" w:rsidR="00C0574D" w:rsidRDefault="00C0574D">
      <w:r>
        <w:separator/>
      </w:r>
    </w:p>
  </w:footnote>
  <w:footnote w:type="continuationSeparator" w:id="0">
    <w:p w14:paraId="5FBBC2F0" w14:textId="77777777" w:rsidR="00C0574D" w:rsidRDefault="00C0574D" w:rsidP="00313492">
      <w:r>
        <w:continuationSeparator/>
      </w:r>
    </w:p>
    <w:p w14:paraId="41324BDA" w14:textId="77777777" w:rsidR="00C0574D" w:rsidRDefault="00C0574D" w:rsidP="00313492"/>
    <w:p w14:paraId="4194BBCB" w14:textId="77777777" w:rsidR="00C0574D" w:rsidRDefault="00C057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EB8E6" w14:textId="77777777" w:rsidR="00D32B8C" w:rsidRDefault="00D32B8C" w:rsidP="00313492">
    <w:pPr>
      <w:pStyle w:val="Header"/>
    </w:pPr>
    <w:r w:rsidRPr="00A77E62"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3109DBC2" wp14:editId="6240640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en-AU" w:eastAsia="en-AU"/>
      </w:rPr>
      <w:drawing>
        <wp:anchor distT="0" distB="0" distL="114300" distR="114300" simplePos="0" relativeHeight="251662336" behindDoc="1" locked="0" layoutInCell="1" allowOverlap="1" wp14:anchorId="5B49AC51" wp14:editId="3464887A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6F427" w14:textId="77777777" w:rsidR="00D32B8C" w:rsidRDefault="00D32B8C" w:rsidP="00313492">
    <w:pPr>
      <w:pStyle w:val="Header"/>
    </w:pPr>
    <w:r w:rsidRPr="00BD124E">
      <w:rPr>
        <w:noProof/>
        <w:lang w:val="en-AU" w:eastAsia="en-AU"/>
      </w:rPr>
      <w:drawing>
        <wp:anchor distT="0" distB="0" distL="114300" distR="114300" simplePos="0" relativeHeight="251650048" behindDoc="1" locked="0" layoutInCell="1" allowOverlap="1" wp14:anchorId="0FD47D20" wp14:editId="65D0EF11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4144" behindDoc="1" locked="0" layoutInCell="1" allowOverlap="1" wp14:anchorId="1B705318" wp14:editId="3F30731F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F2D70" w14:textId="77777777" w:rsidR="00D32B8C" w:rsidRDefault="00D32B8C" w:rsidP="00313492">
    <w:pPr>
      <w:pStyle w:val="Header"/>
    </w:pPr>
    <w:r w:rsidRPr="00BD124E">
      <w:rPr>
        <w:noProof/>
        <w:lang w:val="en-AU" w:eastAsia="en-AU"/>
      </w:rPr>
      <w:drawing>
        <wp:anchor distT="0" distB="0" distL="114300" distR="114300" simplePos="0" relativeHeight="251677696" behindDoc="1" locked="0" layoutInCell="1" allowOverlap="1" wp14:anchorId="33083B60" wp14:editId="5DDAA126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en-AU" w:eastAsia="en-AU"/>
      </w:rPr>
      <w:drawing>
        <wp:anchor distT="0" distB="0" distL="114300" distR="114300" simplePos="0" relativeHeight="251678720" behindDoc="1" locked="0" layoutInCell="1" allowOverlap="1" wp14:anchorId="27650F64" wp14:editId="6B0C27F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5C2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A9B413F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>
    <w:nsid w:val="1B7E5646"/>
    <w:multiLevelType w:val="hybridMultilevel"/>
    <w:tmpl w:val="0302A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>
    <w:nsid w:val="21BF5C63"/>
    <w:multiLevelType w:val="hybridMultilevel"/>
    <w:tmpl w:val="1414A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E4B13"/>
    <w:multiLevelType w:val="hybridMultilevel"/>
    <w:tmpl w:val="BE626C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5273492"/>
    <w:multiLevelType w:val="hybridMultilevel"/>
    <w:tmpl w:val="081EC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D70CF7"/>
    <w:multiLevelType w:val="hybridMultilevel"/>
    <w:tmpl w:val="48A8EC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963670"/>
    <w:multiLevelType w:val="hybridMultilevel"/>
    <w:tmpl w:val="279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3"/>
  </w:num>
  <w:num w:numId="13">
    <w:abstractNumId w:val="20"/>
  </w:num>
  <w:num w:numId="14">
    <w:abstractNumId w:val="13"/>
    <w:lvlOverride w:ilvl="0">
      <w:startOverride w:val="1"/>
    </w:lvlOverride>
  </w:num>
  <w:num w:numId="15">
    <w:abstractNumId w:val="17"/>
  </w:num>
  <w:num w:numId="16">
    <w:abstractNumId w:val="14"/>
  </w:num>
  <w:num w:numId="17">
    <w:abstractNumId w:val="12"/>
  </w:num>
  <w:num w:numId="18">
    <w:abstractNumId w:val="25"/>
  </w:num>
  <w:num w:numId="19">
    <w:abstractNumId w:val="16"/>
  </w:num>
  <w:num w:numId="20">
    <w:abstractNumId w:val="10"/>
  </w:num>
  <w:num w:numId="21">
    <w:abstractNumId w:val="11"/>
  </w:num>
  <w:num w:numId="22">
    <w:abstractNumId w:val="19"/>
  </w:num>
  <w:num w:numId="23">
    <w:abstractNumId w:val="23"/>
  </w:num>
  <w:num w:numId="24">
    <w:abstractNumId w:val="24"/>
  </w:num>
  <w:num w:numId="25">
    <w:abstractNumId w:val="21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CA" w:vendorID="64" w:dllVersion="131078" w:nlCheck="1" w:checkStyle="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0BFB"/>
    <w:rsid w:val="00005F89"/>
    <w:rsid w:val="00017C04"/>
    <w:rsid w:val="0003526B"/>
    <w:rsid w:val="00050DCE"/>
    <w:rsid w:val="00052F6D"/>
    <w:rsid w:val="00066641"/>
    <w:rsid w:val="00076C87"/>
    <w:rsid w:val="0008184C"/>
    <w:rsid w:val="0008638B"/>
    <w:rsid w:val="00086AC7"/>
    <w:rsid w:val="00093E94"/>
    <w:rsid w:val="000D10EF"/>
    <w:rsid w:val="000E219D"/>
    <w:rsid w:val="000F2DC8"/>
    <w:rsid w:val="000F4A5C"/>
    <w:rsid w:val="001001B1"/>
    <w:rsid w:val="001041E6"/>
    <w:rsid w:val="001172EF"/>
    <w:rsid w:val="0012553C"/>
    <w:rsid w:val="00134547"/>
    <w:rsid w:val="00143B1F"/>
    <w:rsid w:val="001832AC"/>
    <w:rsid w:val="00184566"/>
    <w:rsid w:val="00190747"/>
    <w:rsid w:val="00192D2B"/>
    <w:rsid w:val="001952C6"/>
    <w:rsid w:val="001A554B"/>
    <w:rsid w:val="001C2B30"/>
    <w:rsid w:val="001C5F88"/>
    <w:rsid w:val="001E2C6D"/>
    <w:rsid w:val="001E4FDC"/>
    <w:rsid w:val="00210EF3"/>
    <w:rsid w:val="00230C47"/>
    <w:rsid w:val="002335A0"/>
    <w:rsid w:val="00264847"/>
    <w:rsid w:val="00271378"/>
    <w:rsid w:val="002B1320"/>
    <w:rsid w:val="002D2E0E"/>
    <w:rsid w:val="00300343"/>
    <w:rsid w:val="00307D33"/>
    <w:rsid w:val="003133A3"/>
    <w:rsid w:val="00313492"/>
    <w:rsid w:val="003147E8"/>
    <w:rsid w:val="0032135D"/>
    <w:rsid w:val="00326D36"/>
    <w:rsid w:val="003329EE"/>
    <w:rsid w:val="003414CF"/>
    <w:rsid w:val="00346F8A"/>
    <w:rsid w:val="00363918"/>
    <w:rsid w:val="0038099A"/>
    <w:rsid w:val="00396CA1"/>
    <w:rsid w:val="003A3137"/>
    <w:rsid w:val="003B3E4E"/>
    <w:rsid w:val="003D2B8E"/>
    <w:rsid w:val="00413188"/>
    <w:rsid w:val="004236B3"/>
    <w:rsid w:val="004605D7"/>
    <w:rsid w:val="00462CB3"/>
    <w:rsid w:val="004B4DD6"/>
    <w:rsid w:val="004B6102"/>
    <w:rsid w:val="004B6219"/>
    <w:rsid w:val="004C466C"/>
    <w:rsid w:val="004C77A7"/>
    <w:rsid w:val="004D2E7E"/>
    <w:rsid w:val="004D3337"/>
    <w:rsid w:val="004E39CB"/>
    <w:rsid w:val="004E7D21"/>
    <w:rsid w:val="0051761D"/>
    <w:rsid w:val="005A5B98"/>
    <w:rsid w:val="005C1F3D"/>
    <w:rsid w:val="005D4B7A"/>
    <w:rsid w:val="005F01CC"/>
    <w:rsid w:val="006023B5"/>
    <w:rsid w:val="00604AB6"/>
    <w:rsid w:val="00611554"/>
    <w:rsid w:val="00630EB3"/>
    <w:rsid w:val="0064642A"/>
    <w:rsid w:val="00652431"/>
    <w:rsid w:val="006637C5"/>
    <w:rsid w:val="00673AA4"/>
    <w:rsid w:val="0068739B"/>
    <w:rsid w:val="00692D20"/>
    <w:rsid w:val="006A2DEC"/>
    <w:rsid w:val="006A60D0"/>
    <w:rsid w:val="006D67FB"/>
    <w:rsid w:val="006E26EF"/>
    <w:rsid w:val="006E6918"/>
    <w:rsid w:val="006F526B"/>
    <w:rsid w:val="006F7BBE"/>
    <w:rsid w:val="007017F6"/>
    <w:rsid w:val="007479E1"/>
    <w:rsid w:val="007908F6"/>
    <w:rsid w:val="007A4C1D"/>
    <w:rsid w:val="007B6BE6"/>
    <w:rsid w:val="007C4BB2"/>
    <w:rsid w:val="007F212B"/>
    <w:rsid w:val="008362E2"/>
    <w:rsid w:val="008429C5"/>
    <w:rsid w:val="00844603"/>
    <w:rsid w:val="00850851"/>
    <w:rsid w:val="00850938"/>
    <w:rsid w:val="008827AA"/>
    <w:rsid w:val="008870A7"/>
    <w:rsid w:val="00887D98"/>
    <w:rsid w:val="008A3942"/>
    <w:rsid w:val="008A6B1A"/>
    <w:rsid w:val="008D0279"/>
    <w:rsid w:val="008F5CF8"/>
    <w:rsid w:val="009200BA"/>
    <w:rsid w:val="0092064A"/>
    <w:rsid w:val="0092112F"/>
    <w:rsid w:val="00947544"/>
    <w:rsid w:val="00951146"/>
    <w:rsid w:val="0098297B"/>
    <w:rsid w:val="00985634"/>
    <w:rsid w:val="00987A9F"/>
    <w:rsid w:val="009F6B71"/>
    <w:rsid w:val="00A305F2"/>
    <w:rsid w:val="00A50A17"/>
    <w:rsid w:val="00A53E65"/>
    <w:rsid w:val="00A61D52"/>
    <w:rsid w:val="00A644FA"/>
    <w:rsid w:val="00A73010"/>
    <w:rsid w:val="00A77E62"/>
    <w:rsid w:val="00A95F9E"/>
    <w:rsid w:val="00A96AFC"/>
    <w:rsid w:val="00AB2D69"/>
    <w:rsid w:val="00B019EC"/>
    <w:rsid w:val="00B11358"/>
    <w:rsid w:val="00B40AE0"/>
    <w:rsid w:val="00B421C2"/>
    <w:rsid w:val="00B4527A"/>
    <w:rsid w:val="00B46E9D"/>
    <w:rsid w:val="00B5527F"/>
    <w:rsid w:val="00B80746"/>
    <w:rsid w:val="00B80DEB"/>
    <w:rsid w:val="00B92351"/>
    <w:rsid w:val="00BC101B"/>
    <w:rsid w:val="00BC3BE0"/>
    <w:rsid w:val="00BD124E"/>
    <w:rsid w:val="00BD41C2"/>
    <w:rsid w:val="00BD6302"/>
    <w:rsid w:val="00BE3BAD"/>
    <w:rsid w:val="00BE57EF"/>
    <w:rsid w:val="00C00956"/>
    <w:rsid w:val="00C02ED3"/>
    <w:rsid w:val="00C0574D"/>
    <w:rsid w:val="00C1245D"/>
    <w:rsid w:val="00C1280B"/>
    <w:rsid w:val="00C47B1D"/>
    <w:rsid w:val="00C659E2"/>
    <w:rsid w:val="00C77D08"/>
    <w:rsid w:val="00CA0CC4"/>
    <w:rsid w:val="00CD285B"/>
    <w:rsid w:val="00CD3200"/>
    <w:rsid w:val="00CD5A7B"/>
    <w:rsid w:val="00CE79D8"/>
    <w:rsid w:val="00D04318"/>
    <w:rsid w:val="00D04BE0"/>
    <w:rsid w:val="00D16CB2"/>
    <w:rsid w:val="00D22F0A"/>
    <w:rsid w:val="00D32B8C"/>
    <w:rsid w:val="00D333DE"/>
    <w:rsid w:val="00D6642C"/>
    <w:rsid w:val="00D855A1"/>
    <w:rsid w:val="00D860A7"/>
    <w:rsid w:val="00DA3F51"/>
    <w:rsid w:val="00DA68E9"/>
    <w:rsid w:val="00DC4EDD"/>
    <w:rsid w:val="00DD07DA"/>
    <w:rsid w:val="00DD0C8C"/>
    <w:rsid w:val="00DE0020"/>
    <w:rsid w:val="00DF15F8"/>
    <w:rsid w:val="00DF25B9"/>
    <w:rsid w:val="00E355A4"/>
    <w:rsid w:val="00E4138B"/>
    <w:rsid w:val="00E45D5B"/>
    <w:rsid w:val="00E61A3D"/>
    <w:rsid w:val="00E73427"/>
    <w:rsid w:val="00EF6E85"/>
    <w:rsid w:val="00F0109D"/>
    <w:rsid w:val="00F402C1"/>
    <w:rsid w:val="00F4251E"/>
    <w:rsid w:val="00F45A14"/>
    <w:rsid w:val="00F46A5B"/>
    <w:rsid w:val="00F4722A"/>
    <w:rsid w:val="00F5403C"/>
    <w:rsid w:val="00F70023"/>
    <w:rsid w:val="00F729AF"/>
    <w:rsid w:val="00F75CEC"/>
    <w:rsid w:val="00F76A2C"/>
    <w:rsid w:val="00FA0688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BA81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E6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TableContents">
    <w:name w:val="Table Contents"/>
    <w:basedOn w:val="Normal"/>
    <w:rsid w:val="00850938"/>
    <w:pPr>
      <w:suppressAutoHyphens/>
    </w:pPr>
    <w:rPr>
      <w:rFonts w:eastAsia="Droid Sans Fallback" w:cs="font453"/>
      <w:color w:val="00000A"/>
      <w:kern w:val="1"/>
    </w:rPr>
  </w:style>
  <w:style w:type="paragraph" w:customStyle="1" w:styleId="ColorfulList-Accent11">
    <w:name w:val="Colorful List - Accent 11"/>
    <w:basedOn w:val="Normal"/>
    <w:qFormat/>
    <w:rsid w:val="00DF15F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11554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E6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TableContents">
    <w:name w:val="Table Contents"/>
    <w:basedOn w:val="Normal"/>
    <w:rsid w:val="00850938"/>
    <w:pPr>
      <w:suppressAutoHyphens/>
    </w:pPr>
    <w:rPr>
      <w:rFonts w:eastAsia="Droid Sans Fallback" w:cs="font453"/>
      <w:color w:val="00000A"/>
      <w:kern w:val="1"/>
    </w:rPr>
  </w:style>
  <w:style w:type="paragraph" w:customStyle="1" w:styleId="ColorfulList-Accent11">
    <w:name w:val="Colorful List - Accent 11"/>
    <w:basedOn w:val="Normal"/>
    <w:qFormat/>
    <w:rsid w:val="00DF15F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11554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eaverou.github.io/prefixfre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EA3E-820F-4429-AFFC-775522BE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69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jarrad</cp:lastModifiedBy>
  <cp:revision>11</cp:revision>
  <cp:lastPrinted>2015-07-27T04:41:00Z</cp:lastPrinted>
  <dcterms:created xsi:type="dcterms:W3CDTF">2015-08-08T20:15:00Z</dcterms:created>
  <dcterms:modified xsi:type="dcterms:W3CDTF">2015-08-09T20:01:00Z</dcterms:modified>
</cp:coreProperties>
</file>